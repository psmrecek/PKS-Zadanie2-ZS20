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1D9F" w14:textId="77777777"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14:paraId="56563267" w14:textId="77777777"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14:paraId="43D88ADC" w14:textId="77777777" w:rsidR="009400EE" w:rsidRDefault="009400EE" w:rsidP="00EC6D9C">
      <w:pPr>
        <w:ind w:firstLine="0"/>
      </w:pPr>
    </w:p>
    <w:p w14:paraId="6553F3E9" w14:textId="77777777" w:rsidR="00EC6D9C" w:rsidRDefault="00EC6D9C" w:rsidP="00EC6D9C">
      <w:pPr>
        <w:ind w:firstLine="0"/>
      </w:pPr>
    </w:p>
    <w:p w14:paraId="60C11140" w14:textId="77777777" w:rsidR="00EC6D9C" w:rsidRDefault="00EC6D9C" w:rsidP="00EC6D9C">
      <w:pPr>
        <w:ind w:firstLine="0"/>
      </w:pPr>
    </w:p>
    <w:p w14:paraId="69BFBBC2" w14:textId="77777777" w:rsidR="00EC6D9C" w:rsidRDefault="00EC6D9C" w:rsidP="00EC6D9C">
      <w:pPr>
        <w:ind w:firstLine="0"/>
      </w:pPr>
    </w:p>
    <w:p w14:paraId="7B92F6D0" w14:textId="77777777" w:rsidR="00EC6D9C" w:rsidRDefault="00EC6D9C" w:rsidP="00EC6D9C">
      <w:pPr>
        <w:ind w:firstLine="0"/>
      </w:pPr>
    </w:p>
    <w:p w14:paraId="501374A2" w14:textId="77777777" w:rsidR="00EC6D9C" w:rsidRDefault="00EC6D9C" w:rsidP="00EC6D9C">
      <w:pPr>
        <w:ind w:firstLine="0"/>
      </w:pPr>
    </w:p>
    <w:p w14:paraId="156E5A6C" w14:textId="77777777" w:rsidR="00EC6D9C" w:rsidRDefault="00EC6D9C" w:rsidP="00EC6D9C">
      <w:pPr>
        <w:ind w:firstLine="0"/>
      </w:pPr>
    </w:p>
    <w:p w14:paraId="458FA678" w14:textId="77777777" w:rsidR="00EC6D9C" w:rsidRDefault="00EC6D9C" w:rsidP="00EC6D9C">
      <w:pPr>
        <w:ind w:firstLine="0"/>
      </w:pPr>
    </w:p>
    <w:p w14:paraId="32F21D24" w14:textId="77777777" w:rsidR="00EC6D9C" w:rsidRDefault="00EC6D9C" w:rsidP="00EC6D9C">
      <w:pPr>
        <w:ind w:firstLine="0"/>
      </w:pPr>
    </w:p>
    <w:p w14:paraId="0D54B5DD" w14:textId="77777777" w:rsidR="00EC6D9C" w:rsidRDefault="006214AF" w:rsidP="00EC6D9C">
      <w:pPr>
        <w:ind w:firstLine="0"/>
        <w:jc w:val="center"/>
        <w:rPr>
          <w:sz w:val="40"/>
          <w:szCs w:val="40"/>
        </w:rPr>
      </w:pPr>
      <w:r>
        <w:rPr>
          <w:sz w:val="40"/>
          <w:szCs w:val="40"/>
        </w:rPr>
        <w:t xml:space="preserve">Zadanie 2: </w:t>
      </w:r>
      <w:r w:rsidR="0081006B" w:rsidRPr="0081006B">
        <w:rPr>
          <w:sz w:val="40"/>
          <w:szCs w:val="40"/>
        </w:rPr>
        <w:t>Komunikácia s využitím UDP protokolu</w:t>
      </w:r>
    </w:p>
    <w:p w14:paraId="05D19337" w14:textId="77777777" w:rsidR="00C33C0B" w:rsidRPr="00C33C0B" w:rsidRDefault="00DD24E9" w:rsidP="00EC6D9C">
      <w:pPr>
        <w:ind w:firstLine="0"/>
        <w:jc w:val="center"/>
        <w:rPr>
          <w:sz w:val="32"/>
          <w:szCs w:val="32"/>
        </w:rPr>
      </w:pPr>
      <w:r>
        <w:rPr>
          <w:sz w:val="32"/>
          <w:szCs w:val="32"/>
        </w:rPr>
        <w:t>Finálna dokumentácia</w:t>
      </w:r>
    </w:p>
    <w:p w14:paraId="540953BC" w14:textId="77777777" w:rsidR="00EC6D9C" w:rsidRPr="00EC6D9C" w:rsidRDefault="00EC6D9C" w:rsidP="00EC6D9C">
      <w:pPr>
        <w:ind w:firstLine="0"/>
      </w:pPr>
    </w:p>
    <w:p w14:paraId="04DE3A54" w14:textId="77777777" w:rsidR="00EC6D9C" w:rsidRDefault="00EC6D9C" w:rsidP="00EC6D9C">
      <w:pPr>
        <w:ind w:firstLine="0"/>
      </w:pPr>
    </w:p>
    <w:p w14:paraId="5C7052A0" w14:textId="77777777" w:rsidR="00EC6D9C" w:rsidRDefault="00EC6D9C" w:rsidP="00EC6D9C">
      <w:pPr>
        <w:ind w:firstLine="0"/>
      </w:pPr>
    </w:p>
    <w:p w14:paraId="5C1EA11C" w14:textId="77777777" w:rsidR="00C33C0B" w:rsidRDefault="00EC6D9C" w:rsidP="00C33C0B">
      <w:pPr>
        <w:ind w:firstLine="0"/>
        <w:jc w:val="center"/>
        <w:rPr>
          <w:sz w:val="32"/>
          <w:szCs w:val="28"/>
        </w:rPr>
      </w:pPr>
      <w:r w:rsidRPr="00C33C0B">
        <w:rPr>
          <w:sz w:val="32"/>
          <w:szCs w:val="28"/>
        </w:rPr>
        <w:t>Peter Smreček</w:t>
      </w:r>
    </w:p>
    <w:p w14:paraId="1E1798F9" w14:textId="77777777" w:rsidR="00C33C0B" w:rsidRPr="00C33C0B" w:rsidRDefault="00C33C0B" w:rsidP="00C33C0B">
      <w:pPr>
        <w:ind w:firstLine="0"/>
        <w:jc w:val="center"/>
        <w:rPr>
          <w:szCs w:val="24"/>
        </w:rPr>
      </w:pPr>
      <w:r w:rsidRPr="00C33C0B">
        <w:rPr>
          <w:szCs w:val="24"/>
        </w:rPr>
        <w:t>AIS ID: 103130</w:t>
      </w:r>
    </w:p>
    <w:p w14:paraId="0A544E38" w14:textId="77777777"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14:paraId="5F4971F0" w14:textId="77777777" w:rsidR="00C33C0B" w:rsidRDefault="00C33C0B" w:rsidP="00C33C0B">
      <w:pPr>
        <w:ind w:firstLine="0"/>
      </w:pPr>
    </w:p>
    <w:p w14:paraId="1FA4FBDA" w14:textId="77777777" w:rsidR="00C33C0B" w:rsidRDefault="00C33C0B" w:rsidP="00C33C0B">
      <w:pPr>
        <w:ind w:firstLine="0"/>
      </w:pPr>
    </w:p>
    <w:p w14:paraId="175E90BF" w14:textId="77777777" w:rsidR="00C33C0B" w:rsidRDefault="00C33C0B" w:rsidP="00C33C0B">
      <w:pPr>
        <w:ind w:firstLine="0"/>
      </w:pPr>
    </w:p>
    <w:p w14:paraId="21E3ABDB" w14:textId="77777777" w:rsidR="00C33C0B" w:rsidRDefault="00C33C0B" w:rsidP="00C33C0B">
      <w:pPr>
        <w:ind w:firstLine="0"/>
      </w:pPr>
    </w:p>
    <w:p w14:paraId="3644BA70" w14:textId="77777777" w:rsidR="00C33C0B" w:rsidRDefault="00C33C0B" w:rsidP="00C33C0B">
      <w:pPr>
        <w:ind w:firstLine="0"/>
      </w:pPr>
    </w:p>
    <w:p w14:paraId="05B13847" w14:textId="77777777" w:rsidR="007F3FFF" w:rsidRDefault="007F3FFF" w:rsidP="00C33C0B">
      <w:pPr>
        <w:ind w:firstLine="0"/>
      </w:pPr>
    </w:p>
    <w:p w14:paraId="7AC8AA3F" w14:textId="77777777" w:rsidR="00C33C0B" w:rsidRDefault="00C33C0B" w:rsidP="00C33C0B">
      <w:pPr>
        <w:ind w:firstLine="0"/>
      </w:pPr>
      <w:r>
        <w:t>Predmet:</w:t>
      </w:r>
      <w:r w:rsidR="0081006B">
        <w:t xml:space="preserve"> PKS</w:t>
      </w:r>
    </w:p>
    <w:p w14:paraId="7F382466" w14:textId="77777777" w:rsidR="00C33C0B" w:rsidRDefault="00C33C0B" w:rsidP="00C33C0B">
      <w:pPr>
        <w:ind w:firstLine="0"/>
      </w:pPr>
      <w:r>
        <w:t>Deň a čas cvičenia:</w:t>
      </w:r>
      <w:r w:rsidR="0081006B">
        <w:t xml:space="preserve"> Pondelok 15:00</w:t>
      </w:r>
    </w:p>
    <w:p w14:paraId="27D96474" w14:textId="77777777" w:rsidR="00C33C0B" w:rsidRDefault="00C33C0B" w:rsidP="00C33C0B">
      <w:pPr>
        <w:ind w:firstLine="0"/>
      </w:pPr>
      <w:r>
        <w:t>Semester:</w:t>
      </w:r>
      <w:r w:rsidR="007F3FFF">
        <w:t xml:space="preserve"> ZS 20/21</w:t>
      </w:r>
    </w:p>
    <w:p w14:paraId="59EF724F" w14:textId="77777777"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imes New Roman"/>
          <w:color w:val="auto"/>
          <w:sz w:val="24"/>
          <w:szCs w:val="22"/>
          <w:lang w:eastAsia="en-US"/>
        </w:rPr>
        <w:id w:val="-1304224707"/>
        <w:docPartObj>
          <w:docPartGallery w:val="Table of Contents"/>
          <w:docPartUnique/>
        </w:docPartObj>
      </w:sdtPr>
      <w:sdtEndPr>
        <w:rPr>
          <w:b/>
          <w:bCs/>
        </w:rPr>
      </w:sdtEndPr>
      <w:sdtContent>
        <w:p w14:paraId="52011511" w14:textId="77777777" w:rsidR="0081006B" w:rsidRPr="007C571E" w:rsidRDefault="0081006B" w:rsidP="006214AF">
          <w:pPr>
            <w:pStyle w:val="Hlavikaobsahu"/>
            <w:rPr>
              <w:rFonts w:ascii="Times New Roman" w:hAnsi="Times New Roman" w:cs="Times New Roman"/>
              <w:color w:val="auto"/>
            </w:rPr>
          </w:pPr>
          <w:r w:rsidRPr="007C571E">
            <w:rPr>
              <w:rFonts w:ascii="Times New Roman" w:hAnsi="Times New Roman" w:cs="Times New Roman"/>
              <w:color w:val="auto"/>
            </w:rPr>
            <w:t>Obsah</w:t>
          </w:r>
        </w:p>
        <w:p w14:paraId="0E921B40" w14:textId="1747277D" w:rsidR="007C571E" w:rsidRPr="007C571E" w:rsidRDefault="0081006B">
          <w:pPr>
            <w:pStyle w:val="Obsah1"/>
            <w:tabs>
              <w:tab w:val="left" w:pos="440"/>
              <w:tab w:val="right" w:leader="dot" w:pos="9062"/>
            </w:tabs>
            <w:rPr>
              <w:rFonts w:ascii="Times New Roman" w:hAnsi="Times New Roman"/>
              <w:noProof/>
            </w:rPr>
          </w:pPr>
          <w:r w:rsidRPr="007C571E">
            <w:rPr>
              <w:rFonts w:ascii="Times New Roman" w:hAnsi="Times New Roman"/>
            </w:rPr>
            <w:fldChar w:fldCharType="begin"/>
          </w:r>
          <w:r w:rsidRPr="007C571E">
            <w:rPr>
              <w:rFonts w:ascii="Times New Roman" w:hAnsi="Times New Roman"/>
            </w:rPr>
            <w:instrText xml:space="preserve"> TOC \o "1-3" \h \z \u </w:instrText>
          </w:r>
          <w:r w:rsidRPr="007C571E">
            <w:rPr>
              <w:rFonts w:ascii="Times New Roman" w:hAnsi="Times New Roman"/>
            </w:rPr>
            <w:fldChar w:fldCharType="separate"/>
          </w:r>
          <w:hyperlink w:anchor="_Toc58149247" w:history="1">
            <w:r w:rsidR="007C571E" w:rsidRPr="007C571E">
              <w:rPr>
                <w:rStyle w:val="Hypertextovprepojenie"/>
                <w:rFonts w:ascii="Times New Roman" w:hAnsi="Times New Roman"/>
                <w:noProof/>
              </w:rPr>
              <w:t>1.</w:t>
            </w:r>
            <w:r w:rsidR="007C571E" w:rsidRPr="007C571E">
              <w:rPr>
                <w:rFonts w:ascii="Times New Roman" w:hAnsi="Times New Roman"/>
                <w:noProof/>
              </w:rPr>
              <w:tab/>
            </w:r>
            <w:r w:rsidR="007C571E" w:rsidRPr="007C571E">
              <w:rPr>
                <w:rStyle w:val="Hypertextovprepojenie"/>
                <w:rFonts w:ascii="Times New Roman" w:hAnsi="Times New Roman"/>
                <w:noProof/>
              </w:rPr>
              <w:t>Zadanie úlohy</w:t>
            </w:r>
            <w:r w:rsidR="007C571E" w:rsidRPr="007C571E">
              <w:rPr>
                <w:rFonts w:ascii="Times New Roman" w:hAnsi="Times New Roman"/>
                <w:noProof/>
                <w:webHidden/>
              </w:rPr>
              <w:tab/>
            </w:r>
            <w:r w:rsidR="007C571E" w:rsidRPr="007C571E">
              <w:rPr>
                <w:rFonts w:ascii="Times New Roman" w:hAnsi="Times New Roman"/>
                <w:noProof/>
                <w:webHidden/>
              </w:rPr>
              <w:fldChar w:fldCharType="begin"/>
            </w:r>
            <w:r w:rsidR="007C571E" w:rsidRPr="007C571E">
              <w:rPr>
                <w:rFonts w:ascii="Times New Roman" w:hAnsi="Times New Roman"/>
                <w:noProof/>
                <w:webHidden/>
              </w:rPr>
              <w:instrText xml:space="preserve"> PAGEREF _Toc58149247 \h </w:instrText>
            </w:r>
            <w:r w:rsidR="007C571E" w:rsidRPr="007C571E">
              <w:rPr>
                <w:rFonts w:ascii="Times New Roman" w:hAnsi="Times New Roman"/>
                <w:noProof/>
                <w:webHidden/>
              </w:rPr>
            </w:r>
            <w:r w:rsidR="007C571E" w:rsidRPr="007C571E">
              <w:rPr>
                <w:rFonts w:ascii="Times New Roman" w:hAnsi="Times New Roman"/>
                <w:noProof/>
                <w:webHidden/>
              </w:rPr>
              <w:fldChar w:fldCharType="separate"/>
            </w:r>
            <w:r w:rsidR="005147B3">
              <w:rPr>
                <w:rFonts w:ascii="Times New Roman" w:hAnsi="Times New Roman"/>
                <w:noProof/>
                <w:webHidden/>
              </w:rPr>
              <w:t>2</w:t>
            </w:r>
            <w:r w:rsidR="007C571E" w:rsidRPr="007C571E">
              <w:rPr>
                <w:rFonts w:ascii="Times New Roman" w:hAnsi="Times New Roman"/>
                <w:noProof/>
                <w:webHidden/>
              </w:rPr>
              <w:fldChar w:fldCharType="end"/>
            </w:r>
          </w:hyperlink>
        </w:p>
        <w:p w14:paraId="162C1336" w14:textId="12461F76" w:rsidR="007C571E" w:rsidRPr="007C571E" w:rsidRDefault="007C571E">
          <w:pPr>
            <w:pStyle w:val="Obsah1"/>
            <w:tabs>
              <w:tab w:val="left" w:pos="440"/>
              <w:tab w:val="right" w:leader="dot" w:pos="9062"/>
            </w:tabs>
            <w:rPr>
              <w:rFonts w:ascii="Times New Roman" w:hAnsi="Times New Roman"/>
              <w:noProof/>
            </w:rPr>
          </w:pPr>
          <w:hyperlink w:anchor="_Toc58149248" w:history="1">
            <w:r w:rsidRPr="007C571E">
              <w:rPr>
                <w:rStyle w:val="Hypertextovprepojenie"/>
                <w:rFonts w:ascii="Times New Roman" w:hAnsi="Times New Roman"/>
                <w:noProof/>
              </w:rPr>
              <w:t>2.</w:t>
            </w:r>
            <w:r w:rsidRPr="007C571E">
              <w:rPr>
                <w:rFonts w:ascii="Times New Roman" w:hAnsi="Times New Roman"/>
                <w:noProof/>
              </w:rPr>
              <w:tab/>
            </w:r>
            <w:r w:rsidRPr="007C571E">
              <w:rPr>
                <w:rStyle w:val="Hypertextovprepojenie"/>
                <w:rFonts w:ascii="Times New Roman" w:hAnsi="Times New Roman"/>
                <w:noProof/>
              </w:rPr>
              <w:t>Návrhu programu a komunikačného protokolu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_Toc58149248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2</w:t>
            </w:r>
            <w:r w:rsidRPr="007C571E">
              <w:rPr>
                <w:rFonts w:ascii="Times New Roman" w:hAnsi="Times New Roman"/>
                <w:noProof/>
                <w:webHidden/>
              </w:rPr>
              <w:fldChar w:fldCharType="end"/>
            </w:r>
          </w:hyperlink>
        </w:p>
        <w:p w14:paraId="33E9B17F" w14:textId="370E2DBA" w:rsidR="007C571E" w:rsidRPr="007C571E" w:rsidRDefault="007C571E">
          <w:pPr>
            <w:pStyle w:val="Obsah2"/>
            <w:tabs>
              <w:tab w:val="left" w:pos="880"/>
              <w:tab w:val="right" w:leader="dot" w:pos="9062"/>
            </w:tabs>
            <w:rPr>
              <w:rFonts w:ascii="Times New Roman" w:hAnsi="Times New Roman"/>
              <w:noProof/>
            </w:rPr>
          </w:pPr>
          <w:hyperlink w:anchor="_Toc58149249" w:history="1">
            <w:r w:rsidRPr="007C571E">
              <w:rPr>
                <w:rStyle w:val="Hypertextovprepojenie"/>
                <w:rFonts w:ascii="Times New Roman" w:hAnsi="Times New Roman"/>
                <w:noProof/>
              </w:rPr>
              <w:t>2.1</w:t>
            </w:r>
            <w:r w:rsidRPr="007C571E">
              <w:rPr>
                <w:rFonts w:ascii="Times New Roman" w:hAnsi="Times New Roman"/>
                <w:noProof/>
              </w:rPr>
              <w:tab/>
            </w:r>
            <w:r w:rsidRPr="007C571E">
              <w:rPr>
                <w:rStyle w:val="Hypertextovprepojenie"/>
                <w:rFonts w:ascii="Times New Roman" w:hAnsi="Times New Roman"/>
                <w:noProof/>
              </w:rPr>
              <w:t>Nadviazanie a ukončenie spojenia</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_Toc58149249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2</w:t>
            </w:r>
            <w:r w:rsidRPr="007C571E">
              <w:rPr>
                <w:rFonts w:ascii="Times New Roman" w:hAnsi="Times New Roman"/>
                <w:noProof/>
                <w:webHidden/>
              </w:rPr>
              <w:fldChar w:fldCharType="end"/>
            </w:r>
          </w:hyperlink>
        </w:p>
        <w:p w14:paraId="274B156D" w14:textId="482E1E06" w:rsidR="007C571E" w:rsidRPr="007C571E" w:rsidRDefault="007C571E">
          <w:pPr>
            <w:pStyle w:val="Obsah2"/>
            <w:tabs>
              <w:tab w:val="left" w:pos="880"/>
              <w:tab w:val="right" w:leader="dot" w:pos="9062"/>
            </w:tabs>
            <w:rPr>
              <w:rFonts w:ascii="Times New Roman" w:hAnsi="Times New Roman"/>
              <w:noProof/>
            </w:rPr>
          </w:pPr>
          <w:hyperlink w:anchor="_Toc58149250" w:history="1">
            <w:r w:rsidRPr="007C571E">
              <w:rPr>
                <w:rStyle w:val="Hypertextovprepojenie"/>
                <w:rFonts w:ascii="Times New Roman" w:hAnsi="Times New Roman"/>
                <w:noProof/>
              </w:rPr>
              <w:t>2.2</w:t>
            </w:r>
            <w:r w:rsidRPr="007C571E">
              <w:rPr>
                <w:rFonts w:ascii="Times New Roman" w:hAnsi="Times New Roman"/>
                <w:noProof/>
              </w:rPr>
              <w:tab/>
            </w:r>
            <w:r w:rsidRPr="007C571E">
              <w:rPr>
                <w:rStyle w:val="Hypertextovprepojenie"/>
                <w:rFonts w:ascii="Times New Roman" w:hAnsi="Times New Roman"/>
                <w:noProof/>
              </w:rPr>
              <w:t>Štruktúra hlavičky</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_Toc58149250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3</w:t>
            </w:r>
            <w:r w:rsidRPr="007C571E">
              <w:rPr>
                <w:rFonts w:ascii="Times New Roman" w:hAnsi="Times New Roman"/>
                <w:noProof/>
                <w:webHidden/>
              </w:rPr>
              <w:fldChar w:fldCharType="end"/>
            </w:r>
          </w:hyperlink>
        </w:p>
        <w:p w14:paraId="0681CA99" w14:textId="14BC95EC" w:rsidR="007C571E" w:rsidRPr="007C571E" w:rsidRDefault="007C571E">
          <w:pPr>
            <w:pStyle w:val="Obsah2"/>
            <w:tabs>
              <w:tab w:val="left" w:pos="880"/>
              <w:tab w:val="right" w:leader="dot" w:pos="9062"/>
            </w:tabs>
            <w:rPr>
              <w:rFonts w:ascii="Times New Roman" w:hAnsi="Times New Roman"/>
              <w:noProof/>
            </w:rPr>
          </w:pPr>
          <w:hyperlink w:anchor="_Toc58149251" w:history="1">
            <w:r w:rsidRPr="007C571E">
              <w:rPr>
                <w:rStyle w:val="Hypertextovprepojenie"/>
                <w:rFonts w:ascii="Times New Roman" w:hAnsi="Times New Roman"/>
                <w:noProof/>
              </w:rPr>
              <w:t>2.3</w:t>
            </w:r>
            <w:r w:rsidRPr="007C571E">
              <w:rPr>
                <w:rFonts w:ascii="Times New Roman" w:hAnsi="Times New Roman"/>
                <w:noProof/>
              </w:rPr>
              <w:tab/>
            </w:r>
            <w:r w:rsidRPr="007C571E">
              <w:rPr>
                <w:rStyle w:val="Hypertextovprepojenie"/>
                <w:rFonts w:ascii="Times New Roman" w:hAnsi="Times New Roman"/>
                <w:noProof/>
              </w:rPr>
              <w:t>Metóda kontrolnej sumy</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_Toc58149251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4</w:t>
            </w:r>
            <w:r w:rsidRPr="007C571E">
              <w:rPr>
                <w:rFonts w:ascii="Times New Roman" w:hAnsi="Times New Roman"/>
                <w:noProof/>
                <w:webHidden/>
              </w:rPr>
              <w:fldChar w:fldCharType="end"/>
            </w:r>
          </w:hyperlink>
        </w:p>
        <w:p w14:paraId="3C45F473" w14:textId="4B5C90B4" w:rsidR="007C571E" w:rsidRPr="007C571E" w:rsidRDefault="007C571E">
          <w:pPr>
            <w:pStyle w:val="Obsah2"/>
            <w:tabs>
              <w:tab w:val="left" w:pos="880"/>
              <w:tab w:val="right" w:leader="dot" w:pos="9062"/>
            </w:tabs>
            <w:rPr>
              <w:rFonts w:ascii="Times New Roman" w:hAnsi="Times New Roman"/>
              <w:noProof/>
            </w:rPr>
          </w:pPr>
          <w:hyperlink w:anchor="_Toc58149252" w:history="1">
            <w:r w:rsidRPr="007C571E">
              <w:rPr>
                <w:rStyle w:val="Hypertextovprepojenie"/>
                <w:rFonts w:ascii="Times New Roman" w:hAnsi="Times New Roman"/>
                <w:noProof/>
              </w:rPr>
              <w:t>2.4</w:t>
            </w:r>
            <w:r w:rsidRPr="007C571E">
              <w:rPr>
                <w:rFonts w:ascii="Times New Roman" w:hAnsi="Times New Roman"/>
                <w:noProof/>
              </w:rPr>
              <w:tab/>
            </w:r>
            <w:r w:rsidRPr="007C571E">
              <w:rPr>
                <w:rStyle w:val="Hypertextovprepojenie"/>
                <w:rFonts w:ascii="Times New Roman" w:hAnsi="Times New Roman"/>
                <w:noProof/>
              </w:rPr>
              <w:t>Metóda vnesenia chyby do prenosu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_Toc58149252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4</w:t>
            </w:r>
            <w:r w:rsidRPr="007C571E">
              <w:rPr>
                <w:rFonts w:ascii="Times New Roman" w:hAnsi="Times New Roman"/>
                <w:noProof/>
                <w:webHidden/>
              </w:rPr>
              <w:fldChar w:fldCharType="end"/>
            </w:r>
          </w:hyperlink>
        </w:p>
        <w:p w14:paraId="62BFA156" w14:textId="52F0AAB6" w:rsidR="007C571E" w:rsidRPr="007C571E" w:rsidRDefault="007C571E">
          <w:pPr>
            <w:pStyle w:val="Obsah2"/>
            <w:tabs>
              <w:tab w:val="left" w:pos="880"/>
              <w:tab w:val="right" w:leader="dot" w:pos="9062"/>
            </w:tabs>
            <w:rPr>
              <w:rFonts w:ascii="Times New Roman" w:hAnsi="Times New Roman"/>
              <w:noProof/>
            </w:rPr>
          </w:pPr>
          <w:hyperlink w:anchor="_Toc58149253" w:history="1">
            <w:r w:rsidRPr="007C571E">
              <w:rPr>
                <w:rStyle w:val="Hypertextovprepojenie"/>
                <w:rFonts w:ascii="Times New Roman" w:hAnsi="Times New Roman"/>
                <w:noProof/>
              </w:rPr>
              <w:t>2.5</w:t>
            </w:r>
            <w:r w:rsidRPr="007C571E">
              <w:rPr>
                <w:rFonts w:ascii="Times New Roman" w:hAnsi="Times New Roman"/>
                <w:noProof/>
              </w:rPr>
              <w:tab/>
            </w:r>
            <w:r w:rsidRPr="007C571E">
              <w:rPr>
                <w:rStyle w:val="Hypertextovprepojenie"/>
                <w:rFonts w:ascii="Times New Roman" w:hAnsi="Times New Roman"/>
                <w:noProof/>
              </w:rPr>
              <w:t>Metóda ARQ</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_Toc58149253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5</w:t>
            </w:r>
            <w:r w:rsidRPr="007C571E">
              <w:rPr>
                <w:rFonts w:ascii="Times New Roman" w:hAnsi="Times New Roman"/>
                <w:noProof/>
                <w:webHidden/>
              </w:rPr>
              <w:fldChar w:fldCharType="end"/>
            </w:r>
          </w:hyperlink>
        </w:p>
        <w:p w14:paraId="6C9D5DF8" w14:textId="0EAB5321" w:rsidR="007C571E" w:rsidRPr="007C571E" w:rsidRDefault="007C571E">
          <w:pPr>
            <w:pStyle w:val="Obsah2"/>
            <w:tabs>
              <w:tab w:val="left" w:pos="880"/>
              <w:tab w:val="right" w:leader="dot" w:pos="9062"/>
            </w:tabs>
            <w:rPr>
              <w:rFonts w:ascii="Times New Roman" w:hAnsi="Times New Roman"/>
              <w:noProof/>
            </w:rPr>
          </w:pPr>
          <w:hyperlink w:anchor="_Toc58149254" w:history="1">
            <w:r w:rsidRPr="007C571E">
              <w:rPr>
                <w:rStyle w:val="Hypertextovprepojenie"/>
                <w:rFonts w:ascii="Times New Roman" w:hAnsi="Times New Roman"/>
                <w:noProof/>
              </w:rPr>
              <w:t>2.6</w:t>
            </w:r>
            <w:r w:rsidRPr="007C571E">
              <w:rPr>
                <w:rFonts w:ascii="Times New Roman" w:hAnsi="Times New Roman"/>
                <w:noProof/>
              </w:rPr>
              <w:tab/>
            </w:r>
            <w:r w:rsidRPr="007C571E">
              <w:rPr>
                <w:rStyle w:val="Hypertextovprepojenie"/>
                <w:rFonts w:ascii="Times New Roman" w:hAnsi="Times New Roman"/>
                <w:noProof/>
              </w:rPr>
              <w:t>Metóda udržiavania spojenia</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_Toc58149254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5</w:t>
            </w:r>
            <w:r w:rsidRPr="007C571E">
              <w:rPr>
                <w:rFonts w:ascii="Times New Roman" w:hAnsi="Times New Roman"/>
                <w:noProof/>
                <w:webHidden/>
              </w:rPr>
              <w:fldChar w:fldCharType="end"/>
            </w:r>
          </w:hyperlink>
        </w:p>
        <w:p w14:paraId="6C2AEB5A" w14:textId="7DC23809" w:rsidR="007C571E" w:rsidRPr="007C571E" w:rsidRDefault="007C571E">
          <w:pPr>
            <w:pStyle w:val="Obsah2"/>
            <w:tabs>
              <w:tab w:val="left" w:pos="880"/>
              <w:tab w:val="right" w:leader="dot" w:pos="9062"/>
            </w:tabs>
            <w:rPr>
              <w:rFonts w:ascii="Times New Roman" w:hAnsi="Times New Roman"/>
              <w:noProof/>
            </w:rPr>
          </w:pPr>
          <w:hyperlink w:anchor="_Toc58149255" w:history="1">
            <w:r w:rsidRPr="007C571E">
              <w:rPr>
                <w:rStyle w:val="Hypertextovprepojenie"/>
                <w:rFonts w:ascii="Times New Roman" w:hAnsi="Times New Roman"/>
                <w:noProof/>
              </w:rPr>
              <w:t>2.7</w:t>
            </w:r>
            <w:r w:rsidRPr="007C571E">
              <w:rPr>
                <w:rFonts w:ascii="Times New Roman" w:hAnsi="Times New Roman"/>
                <w:noProof/>
              </w:rPr>
              <w:tab/>
            </w:r>
            <w:r w:rsidRPr="007C571E">
              <w:rPr>
                <w:rStyle w:val="Hypertextovprepojenie"/>
                <w:rFonts w:ascii="Times New Roman" w:hAnsi="Times New Roman"/>
                <w:noProof/>
              </w:rPr>
              <w:t>Diagram spracovávania komunikácie</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_Toc58149255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5</w:t>
            </w:r>
            <w:r w:rsidRPr="007C571E">
              <w:rPr>
                <w:rFonts w:ascii="Times New Roman" w:hAnsi="Times New Roman"/>
                <w:noProof/>
                <w:webHidden/>
              </w:rPr>
              <w:fldChar w:fldCharType="end"/>
            </w:r>
          </w:hyperlink>
        </w:p>
        <w:p w14:paraId="4593CA11" w14:textId="792D8307" w:rsidR="007C571E" w:rsidRPr="007C571E" w:rsidRDefault="007C571E">
          <w:pPr>
            <w:pStyle w:val="Obsah2"/>
            <w:tabs>
              <w:tab w:val="left" w:pos="880"/>
              <w:tab w:val="right" w:leader="dot" w:pos="9062"/>
            </w:tabs>
            <w:rPr>
              <w:rFonts w:ascii="Times New Roman" w:hAnsi="Times New Roman"/>
              <w:noProof/>
            </w:rPr>
          </w:pPr>
          <w:hyperlink w:anchor="_Toc58149256" w:history="1">
            <w:r w:rsidRPr="007C571E">
              <w:rPr>
                <w:rStyle w:val="Hypertextovprepojenie"/>
                <w:rFonts w:ascii="Times New Roman" w:hAnsi="Times New Roman"/>
                <w:noProof/>
              </w:rPr>
              <w:t>2.8</w:t>
            </w:r>
            <w:r w:rsidRPr="007C571E">
              <w:rPr>
                <w:rFonts w:ascii="Times New Roman" w:hAnsi="Times New Roman"/>
                <w:noProof/>
              </w:rPr>
              <w:tab/>
            </w:r>
            <w:r w:rsidRPr="007C571E">
              <w:rPr>
                <w:rStyle w:val="Hypertextovprepojenie"/>
                <w:rFonts w:ascii="Times New Roman" w:hAnsi="Times New Roman"/>
                <w:noProof/>
              </w:rPr>
              <w:t>Popis kódu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_Toc58149256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7</w:t>
            </w:r>
            <w:r w:rsidRPr="007C571E">
              <w:rPr>
                <w:rFonts w:ascii="Times New Roman" w:hAnsi="Times New Roman"/>
                <w:noProof/>
                <w:webHidden/>
              </w:rPr>
              <w:fldChar w:fldCharType="end"/>
            </w:r>
          </w:hyperlink>
        </w:p>
        <w:p w14:paraId="51BBB715" w14:textId="01170135" w:rsidR="007C571E" w:rsidRPr="007C571E" w:rsidRDefault="007C571E">
          <w:pPr>
            <w:pStyle w:val="Obsah1"/>
            <w:tabs>
              <w:tab w:val="left" w:pos="440"/>
              <w:tab w:val="right" w:leader="dot" w:pos="9062"/>
            </w:tabs>
            <w:rPr>
              <w:rFonts w:ascii="Times New Roman" w:hAnsi="Times New Roman"/>
              <w:noProof/>
            </w:rPr>
          </w:pPr>
          <w:hyperlink w:anchor="_Toc58149257" w:history="1">
            <w:r w:rsidRPr="007C571E">
              <w:rPr>
                <w:rStyle w:val="Hypertextovprepojenie"/>
                <w:rFonts w:ascii="Times New Roman" w:hAnsi="Times New Roman"/>
                <w:noProof/>
              </w:rPr>
              <w:t>3.</w:t>
            </w:r>
            <w:r w:rsidRPr="007C571E">
              <w:rPr>
                <w:rFonts w:ascii="Times New Roman" w:hAnsi="Times New Roman"/>
                <w:noProof/>
              </w:rPr>
              <w:tab/>
            </w:r>
            <w:r w:rsidRPr="007C571E">
              <w:rPr>
                <w:rStyle w:val="Hypertextovprepojenie"/>
                <w:rFonts w:ascii="Times New Roman" w:hAnsi="Times New Roman"/>
                <w:noProof/>
              </w:rPr>
              <w:t>Zmeny oproti návrhu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_Toc58149257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7</w:t>
            </w:r>
            <w:r w:rsidRPr="007C571E">
              <w:rPr>
                <w:rFonts w:ascii="Times New Roman" w:hAnsi="Times New Roman"/>
                <w:noProof/>
                <w:webHidden/>
              </w:rPr>
              <w:fldChar w:fldCharType="end"/>
            </w:r>
          </w:hyperlink>
        </w:p>
        <w:p w14:paraId="296B705B" w14:textId="197F4115" w:rsidR="007C571E" w:rsidRPr="007C571E" w:rsidRDefault="007C571E">
          <w:pPr>
            <w:pStyle w:val="Obsah2"/>
            <w:tabs>
              <w:tab w:val="left" w:pos="880"/>
              <w:tab w:val="right" w:leader="dot" w:pos="9062"/>
            </w:tabs>
            <w:rPr>
              <w:rFonts w:ascii="Times New Roman" w:hAnsi="Times New Roman"/>
              <w:noProof/>
            </w:rPr>
          </w:pPr>
          <w:hyperlink w:anchor="_Toc58149258" w:history="1">
            <w:r w:rsidRPr="007C571E">
              <w:rPr>
                <w:rStyle w:val="Hypertextovprepojenie"/>
                <w:rFonts w:ascii="Times New Roman" w:hAnsi="Times New Roman"/>
                <w:noProof/>
              </w:rPr>
              <w:t>3.1</w:t>
            </w:r>
            <w:r w:rsidRPr="007C571E">
              <w:rPr>
                <w:rFonts w:ascii="Times New Roman" w:hAnsi="Times New Roman"/>
                <w:noProof/>
              </w:rPr>
              <w:tab/>
            </w:r>
            <w:r w:rsidRPr="007C571E">
              <w:rPr>
                <w:rStyle w:val="Hypertextovprepojenie"/>
                <w:rFonts w:ascii="Times New Roman" w:hAnsi="Times New Roman"/>
                <w:noProof/>
              </w:rPr>
              <w:t>Zmena ukončenia spojenia</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_Toc58149258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8</w:t>
            </w:r>
            <w:r w:rsidRPr="007C571E">
              <w:rPr>
                <w:rFonts w:ascii="Times New Roman" w:hAnsi="Times New Roman"/>
                <w:noProof/>
                <w:webHidden/>
              </w:rPr>
              <w:fldChar w:fldCharType="end"/>
            </w:r>
          </w:hyperlink>
        </w:p>
        <w:p w14:paraId="19C210BA" w14:textId="41517715" w:rsidR="007C571E" w:rsidRPr="007C571E" w:rsidRDefault="007C571E">
          <w:pPr>
            <w:pStyle w:val="Obsah2"/>
            <w:tabs>
              <w:tab w:val="left" w:pos="880"/>
              <w:tab w:val="right" w:leader="dot" w:pos="9062"/>
            </w:tabs>
            <w:rPr>
              <w:rFonts w:ascii="Times New Roman" w:hAnsi="Times New Roman"/>
              <w:noProof/>
            </w:rPr>
          </w:pPr>
          <w:hyperlink w:anchor="_Toc58149259" w:history="1">
            <w:r w:rsidRPr="007C571E">
              <w:rPr>
                <w:rStyle w:val="Hypertextovprepojenie"/>
                <w:rFonts w:ascii="Times New Roman" w:hAnsi="Times New Roman"/>
                <w:noProof/>
              </w:rPr>
              <w:t>3.2</w:t>
            </w:r>
            <w:r w:rsidRPr="007C571E">
              <w:rPr>
                <w:rFonts w:ascii="Times New Roman" w:hAnsi="Times New Roman"/>
                <w:noProof/>
              </w:rPr>
              <w:tab/>
            </w:r>
            <w:r w:rsidRPr="007C571E">
              <w:rPr>
                <w:rStyle w:val="Hypertextovprepojenie"/>
                <w:rFonts w:ascii="Times New Roman" w:hAnsi="Times New Roman"/>
                <w:noProof/>
              </w:rPr>
              <w:t>Metóda kontrolnej sumy – doplnenie odôvodnenia</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_Toc58149259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8</w:t>
            </w:r>
            <w:r w:rsidRPr="007C571E">
              <w:rPr>
                <w:rFonts w:ascii="Times New Roman" w:hAnsi="Times New Roman"/>
                <w:noProof/>
                <w:webHidden/>
              </w:rPr>
              <w:fldChar w:fldCharType="end"/>
            </w:r>
          </w:hyperlink>
        </w:p>
        <w:p w14:paraId="450875DA" w14:textId="08884906" w:rsidR="007C571E" w:rsidRPr="007C571E" w:rsidRDefault="007C571E">
          <w:pPr>
            <w:pStyle w:val="Obsah2"/>
            <w:tabs>
              <w:tab w:val="left" w:pos="880"/>
              <w:tab w:val="right" w:leader="dot" w:pos="9062"/>
            </w:tabs>
            <w:rPr>
              <w:rFonts w:ascii="Times New Roman" w:hAnsi="Times New Roman"/>
              <w:noProof/>
            </w:rPr>
          </w:pPr>
          <w:hyperlink w:anchor="_Toc58149260" w:history="1">
            <w:r w:rsidRPr="007C571E">
              <w:rPr>
                <w:rStyle w:val="Hypertextovprepojenie"/>
                <w:rFonts w:ascii="Times New Roman" w:hAnsi="Times New Roman"/>
                <w:noProof/>
              </w:rPr>
              <w:t>3.3</w:t>
            </w:r>
            <w:r w:rsidRPr="007C571E">
              <w:rPr>
                <w:rFonts w:ascii="Times New Roman" w:hAnsi="Times New Roman"/>
                <w:noProof/>
              </w:rPr>
              <w:tab/>
            </w:r>
            <w:r w:rsidRPr="007C571E">
              <w:rPr>
                <w:rStyle w:val="Hypertextovprepojenie"/>
                <w:rFonts w:ascii="Times New Roman" w:hAnsi="Times New Roman"/>
                <w:noProof/>
              </w:rPr>
              <w:t>Zmena metódy ARQ</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_Toc58149260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8</w:t>
            </w:r>
            <w:r w:rsidRPr="007C571E">
              <w:rPr>
                <w:rFonts w:ascii="Times New Roman" w:hAnsi="Times New Roman"/>
                <w:noProof/>
                <w:webHidden/>
              </w:rPr>
              <w:fldChar w:fldCharType="end"/>
            </w:r>
          </w:hyperlink>
        </w:p>
        <w:p w14:paraId="709E1491" w14:textId="3EA9C290" w:rsidR="007C571E" w:rsidRPr="007C571E" w:rsidRDefault="007C571E">
          <w:pPr>
            <w:pStyle w:val="Obsah2"/>
            <w:tabs>
              <w:tab w:val="left" w:pos="880"/>
              <w:tab w:val="right" w:leader="dot" w:pos="9062"/>
            </w:tabs>
            <w:rPr>
              <w:rFonts w:ascii="Times New Roman" w:hAnsi="Times New Roman"/>
              <w:noProof/>
            </w:rPr>
          </w:pPr>
          <w:hyperlink w:anchor="_Toc58149261" w:history="1">
            <w:r w:rsidRPr="007C571E">
              <w:rPr>
                <w:rStyle w:val="Hypertextovprepojenie"/>
                <w:rFonts w:ascii="Times New Roman" w:hAnsi="Times New Roman"/>
                <w:noProof/>
              </w:rPr>
              <w:t>3.4</w:t>
            </w:r>
            <w:r w:rsidRPr="007C571E">
              <w:rPr>
                <w:rFonts w:ascii="Times New Roman" w:hAnsi="Times New Roman"/>
                <w:noProof/>
              </w:rPr>
              <w:tab/>
            </w:r>
            <w:r w:rsidRPr="007C571E">
              <w:rPr>
                <w:rStyle w:val="Hypertextovprepojenie"/>
                <w:rFonts w:ascii="Times New Roman" w:hAnsi="Times New Roman"/>
                <w:noProof/>
              </w:rPr>
              <w:t>Úprava metódy udržiavania spojenia</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_Toc58149261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9</w:t>
            </w:r>
            <w:r w:rsidRPr="007C571E">
              <w:rPr>
                <w:rFonts w:ascii="Times New Roman" w:hAnsi="Times New Roman"/>
                <w:noProof/>
                <w:webHidden/>
              </w:rPr>
              <w:fldChar w:fldCharType="end"/>
            </w:r>
          </w:hyperlink>
        </w:p>
        <w:p w14:paraId="7B87FFD9" w14:textId="564F8A27" w:rsidR="007C571E" w:rsidRPr="007C571E" w:rsidRDefault="007C571E">
          <w:pPr>
            <w:pStyle w:val="Obsah2"/>
            <w:tabs>
              <w:tab w:val="left" w:pos="880"/>
              <w:tab w:val="right" w:leader="dot" w:pos="9062"/>
            </w:tabs>
            <w:rPr>
              <w:rFonts w:ascii="Times New Roman" w:hAnsi="Times New Roman"/>
              <w:noProof/>
            </w:rPr>
          </w:pPr>
          <w:hyperlink w:anchor="_Toc58149262" w:history="1">
            <w:r w:rsidRPr="007C571E">
              <w:rPr>
                <w:rStyle w:val="Hypertextovprepojenie"/>
                <w:rFonts w:ascii="Times New Roman" w:hAnsi="Times New Roman"/>
                <w:noProof/>
              </w:rPr>
              <w:t>3.5</w:t>
            </w:r>
            <w:r w:rsidRPr="007C571E">
              <w:rPr>
                <w:rFonts w:ascii="Times New Roman" w:hAnsi="Times New Roman"/>
                <w:noProof/>
              </w:rPr>
              <w:tab/>
            </w:r>
            <w:r w:rsidRPr="007C571E">
              <w:rPr>
                <w:rStyle w:val="Hypertextovprepojenie"/>
                <w:rFonts w:ascii="Times New Roman" w:hAnsi="Times New Roman"/>
                <w:noProof/>
              </w:rPr>
              <w:t>Zmena a doplnenie diagramu spracovávania komunikácie</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_Toc58149262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9</w:t>
            </w:r>
            <w:r w:rsidRPr="007C571E">
              <w:rPr>
                <w:rFonts w:ascii="Times New Roman" w:hAnsi="Times New Roman"/>
                <w:noProof/>
                <w:webHidden/>
              </w:rPr>
              <w:fldChar w:fldCharType="end"/>
            </w:r>
          </w:hyperlink>
        </w:p>
        <w:p w14:paraId="2B6F2DBB" w14:textId="2BA7563E" w:rsidR="007C571E" w:rsidRPr="007C571E" w:rsidRDefault="007C571E">
          <w:pPr>
            <w:pStyle w:val="Obsah1"/>
            <w:tabs>
              <w:tab w:val="left" w:pos="440"/>
              <w:tab w:val="right" w:leader="dot" w:pos="9062"/>
            </w:tabs>
            <w:rPr>
              <w:rFonts w:ascii="Times New Roman" w:hAnsi="Times New Roman"/>
              <w:noProof/>
            </w:rPr>
          </w:pPr>
          <w:hyperlink w:anchor="_Toc58149263" w:history="1">
            <w:r w:rsidRPr="007C571E">
              <w:rPr>
                <w:rStyle w:val="Hypertextovprepojenie"/>
                <w:rFonts w:ascii="Times New Roman" w:hAnsi="Times New Roman"/>
                <w:noProof/>
              </w:rPr>
              <w:t>4.</w:t>
            </w:r>
            <w:r w:rsidRPr="007C571E">
              <w:rPr>
                <w:rFonts w:ascii="Times New Roman" w:hAnsi="Times New Roman"/>
                <w:noProof/>
              </w:rPr>
              <w:tab/>
            </w:r>
            <w:r w:rsidRPr="007C571E">
              <w:rPr>
                <w:rStyle w:val="Hypertextovprepojenie"/>
                <w:rFonts w:ascii="Times New Roman" w:hAnsi="Times New Roman"/>
                <w:noProof/>
              </w:rPr>
              <w:t>Finálna dokumentácia programu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_Toc58149263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11</w:t>
            </w:r>
            <w:r w:rsidRPr="007C571E">
              <w:rPr>
                <w:rFonts w:ascii="Times New Roman" w:hAnsi="Times New Roman"/>
                <w:noProof/>
                <w:webHidden/>
              </w:rPr>
              <w:fldChar w:fldCharType="end"/>
            </w:r>
          </w:hyperlink>
        </w:p>
        <w:p w14:paraId="633A2930" w14:textId="35BD62B3" w:rsidR="007C571E" w:rsidRPr="007C571E" w:rsidRDefault="007C571E">
          <w:pPr>
            <w:pStyle w:val="Obsah2"/>
            <w:tabs>
              <w:tab w:val="left" w:pos="880"/>
              <w:tab w:val="right" w:leader="dot" w:pos="9062"/>
            </w:tabs>
            <w:rPr>
              <w:rFonts w:ascii="Times New Roman" w:hAnsi="Times New Roman"/>
              <w:noProof/>
            </w:rPr>
          </w:pPr>
          <w:hyperlink w:anchor="_Toc58149264" w:history="1">
            <w:r w:rsidRPr="007C571E">
              <w:rPr>
                <w:rStyle w:val="Hypertextovprepojenie"/>
                <w:rFonts w:ascii="Times New Roman" w:hAnsi="Times New Roman"/>
                <w:noProof/>
              </w:rPr>
              <w:t>4.1</w:t>
            </w:r>
            <w:r w:rsidRPr="007C571E">
              <w:rPr>
                <w:rFonts w:ascii="Times New Roman" w:hAnsi="Times New Roman"/>
                <w:noProof/>
              </w:rPr>
              <w:tab/>
            </w:r>
            <w:r w:rsidRPr="007C571E">
              <w:rPr>
                <w:rStyle w:val="Hypertextovprepojenie"/>
                <w:rFonts w:ascii="Times New Roman" w:hAnsi="Times New Roman"/>
                <w:noProof/>
              </w:rPr>
              <w:t>Server – prijímač</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_Toc58149264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11</w:t>
            </w:r>
            <w:r w:rsidRPr="007C571E">
              <w:rPr>
                <w:rFonts w:ascii="Times New Roman" w:hAnsi="Times New Roman"/>
                <w:noProof/>
                <w:webHidden/>
              </w:rPr>
              <w:fldChar w:fldCharType="end"/>
            </w:r>
          </w:hyperlink>
        </w:p>
        <w:p w14:paraId="494AF080" w14:textId="7D31440F" w:rsidR="007C571E" w:rsidRPr="007C571E" w:rsidRDefault="007C571E">
          <w:pPr>
            <w:pStyle w:val="Obsah2"/>
            <w:tabs>
              <w:tab w:val="left" w:pos="880"/>
              <w:tab w:val="right" w:leader="dot" w:pos="9062"/>
            </w:tabs>
            <w:rPr>
              <w:rFonts w:ascii="Times New Roman" w:hAnsi="Times New Roman"/>
              <w:noProof/>
            </w:rPr>
          </w:pPr>
          <w:hyperlink w:anchor="_Toc58149265" w:history="1">
            <w:r w:rsidRPr="007C571E">
              <w:rPr>
                <w:rStyle w:val="Hypertextovprepojenie"/>
                <w:rFonts w:ascii="Times New Roman" w:hAnsi="Times New Roman"/>
                <w:noProof/>
              </w:rPr>
              <w:t>4.2</w:t>
            </w:r>
            <w:r w:rsidRPr="007C571E">
              <w:rPr>
                <w:rFonts w:ascii="Times New Roman" w:hAnsi="Times New Roman"/>
                <w:noProof/>
              </w:rPr>
              <w:tab/>
            </w:r>
            <w:r w:rsidRPr="007C571E">
              <w:rPr>
                <w:rStyle w:val="Hypertextovprepojenie"/>
                <w:rFonts w:ascii="Times New Roman" w:hAnsi="Times New Roman"/>
                <w:noProof/>
              </w:rPr>
              <w:t>Klient – vysielač</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_Toc58149265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12</w:t>
            </w:r>
            <w:r w:rsidRPr="007C571E">
              <w:rPr>
                <w:rFonts w:ascii="Times New Roman" w:hAnsi="Times New Roman"/>
                <w:noProof/>
                <w:webHidden/>
              </w:rPr>
              <w:fldChar w:fldCharType="end"/>
            </w:r>
          </w:hyperlink>
        </w:p>
        <w:p w14:paraId="5AF94513" w14:textId="189EAE6B" w:rsidR="007C571E" w:rsidRPr="007C571E" w:rsidRDefault="007C571E">
          <w:pPr>
            <w:pStyle w:val="Obsah2"/>
            <w:tabs>
              <w:tab w:val="left" w:pos="880"/>
              <w:tab w:val="right" w:leader="dot" w:pos="9062"/>
            </w:tabs>
            <w:rPr>
              <w:rFonts w:ascii="Times New Roman" w:hAnsi="Times New Roman"/>
              <w:noProof/>
            </w:rPr>
          </w:pPr>
          <w:hyperlink w:anchor="_Toc58149266" w:history="1">
            <w:r w:rsidRPr="007C571E">
              <w:rPr>
                <w:rStyle w:val="Hypertextovprepojenie"/>
                <w:rFonts w:ascii="Times New Roman" w:hAnsi="Times New Roman"/>
                <w:noProof/>
              </w:rPr>
              <w:t>4.3</w:t>
            </w:r>
            <w:r w:rsidRPr="007C571E">
              <w:rPr>
                <w:rFonts w:ascii="Times New Roman" w:hAnsi="Times New Roman"/>
                <w:noProof/>
              </w:rPr>
              <w:tab/>
            </w:r>
            <w:r w:rsidRPr="007C571E">
              <w:rPr>
                <w:rStyle w:val="Hypertextovprepojenie"/>
                <w:rFonts w:ascii="Times New Roman" w:hAnsi="Times New Roman"/>
                <w:noProof/>
              </w:rPr>
              <w:t>Popis kódu</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_Toc58149266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13</w:t>
            </w:r>
            <w:r w:rsidRPr="007C571E">
              <w:rPr>
                <w:rFonts w:ascii="Times New Roman" w:hAnsi="Times New Roman"/>
                <w:noProof/>
                <w:webHidden/>
              </w:rPr>
              <w:fldChar w:fldCharType="end"/>
            </w:r>
          </w:hyperlink>
        </w:p>
        <w:p w14:paraId="27DBDD4B" w14:textId="091F883C" w:rsidR="007C571E" w:rsidRPr="007C571E" w:rsidRDefault="007C571E">
          <w:pPr>
            <w:pStyle w:val="Obsah2"/>
            <w:tabs>
              <w:tab w:val="left" w:pos="880"/>
              <w:tab w:val="right" w:leader="dot" w:pos="9062"/>
            </w:tabs>
            <w:rPr>
              <w:rFonts w:ascii="Times New Roman" w:hAnsi="Times New Roman"/>
              <w:noProof/>
            </w:rPr>
          </w:pPr>
          <w:hyperlink w:anchor="_Toc58149267" w:history="1">
            <w:r w:rsidRPr="007C571E">
              <w:rPr>
                <w:rStyle w:val="Hypertextovprepojenie"/>
                <w:rFonts w:ascii="Times New Roman" w:hAnsi="Times New Roman"/>
                <w:noProof/>
              </w:rPr>
              <w:t>4.4</w:t>
            </w:r>
            <w:r w:rsidRPr="007C571E">
              <w:rPr>
                <w:rFonts w:ascii="Times New Roman" w:hAnsi="Times New Roman"/>
                <w:noProof/>
              </w:rPr>
              <w:tab/>
            </w:r>
            <w:r w:rsidRPr="007C571E">
              <w:rPr>
                <w:rStyle w:val="Hypertextovprepojenie"/>
                <w:rFonts w:ascii="Times New Roman" w:hAnsi="Times New Roman"/>
                <w:noProof/>
              </w:rPr>
              <w:t>Záver</w:t>
            </w:r>
            <w:r w:rsidRPr="007C571E">
              <w:rPr>
                <w:rFonts w:ascii="Times New Roman" w:hAnsi="Times New Roman"/>
                <w:noProof/>
                <w:webHidden/>
              </w:rPr>
              <w:tab/>
            </w:r>
            <w:r w:rsidRPr="007C571E">
              <w:rPr>
                <w:rFonts w:ascii="Times New Roman" w:hAnsi="Times New Roman"/>
                <w:noProof/>
                <w:webHidden/>
              </w:rPr>
              <w:fldChar w:fldCharType="begin"/>
            </w:r>
            <w:r w:rsidRPr="007C571E">
              <w:rPr>
                <w:rFonts w:ascii="Times New Roman" w:hAnsi="Times New Roman"/>
                <w:noProof/>
                <w:webHidden/>
              </w:rPr>
              <w:instrText xml:space="preserve"> PAGEREF _Toc58149267 \h </w:instrText>
            </w:r>
            <w:r w:rsidRPr="007C571E">
              <w:rPr>
                <w:rFonts w:ascii="Times New Roman" w:hAnsi="Times New Roman"/>
                <w:noProof/>
                <w:webHidden/>
              </w:rPr>
            </w:r>
            <w:r w:rsidRPr="007C571E">
              <w:rPr>
                <w:rFonts w:ascii="Times New Roman" w:hAnsi="Times New Roman"/>
                <w:noProof/>
                <w:webHidden/>
              </w:rPr>
              <w:fldChar w:fldCharType="separate"/>
            </w:r>
            <w:r w:rsidR="005147B3">
              <w:rPr>
                <w:rFonts w:ascii="Times New Roman" w:hAnsi="Times New Roman"/>
                <w:noProof/>
                <w:webHidden/>
              </w:rPr>
              <w:t>13</w:t>
            </w:r>
            <w:r w:rsidRPr="007C571E">
              <w:rPr>
                <w:rFonts w:ascii="Times New Roman" w:hAnsi="Times New Roman"/>
                <w:noProof/>
                <w:webHidden/>
              </w:rPr>
              <w:fldChar w:fldCharType="end"/>
            </w:r>
          </w:hyperlink>
        </w:p>
        <w:p w14:paraId="38C55599" w14:textId="77777777" w:rsidR="0081006B" w:rsidRDefault="0081006B">
          <w:r w:rsidRPr="007C571E">
            <w:rPr>
              <w:b/>
              <w:bCs/>
            </w:rPr>
            <w:fldChar w:fldCharType="end"/>
          </w:r>
        </w:p>
      </w:sdtContent>
    </w:sdt>
    <w:p w14:paraId="05718FC6" w14:textId="77777777" w:rsidR="0081006B" w:rsidRDefault="0081006B" w:rsidP="0081006B">
      <w:pPr>
        <w:ind w:firstLine="0"/>
      </w:pPr>
    </w:p>
    <w:p w14:paraId="70A55374" w14:textId="77777777" w:rsidR="006214AF" w:rsidRDefault="006214AF" w:rsidP="0081006B">
      <w:pPr>
        <w:ind w:firstLine="0"/>
        <w:sectPr w:rsidR="006214AF" w:rsidSect="007F3FFF">
          <w:footerReference w:type="default" r:id="rId9"/>
          <w:type w:val="continuous"/>
          <w:pgSz w:w="11906" w:h="16838"/>
          <w:pgMar w:top="1417" w:right="1417" w:bottom="1417" w:left="1417" w:header="708" w:footer="708" w:gutter="0"/>
          <w:pgNumType w:start="1"/>
          <w:cols w:space="708"/>
          <w:docGrid w:linePitch="360"/>
        </w:sectPr>
      </w:pPr>
    </w:p>
    <w:p w14:paraId="117F6FA5" w14:textId="77777777" w:rsidR="006214AF" w:rsidRDefault="006214AF" w:rsidP="006214AF">
      <w:pPr>
        <w:pStyle w:val="Nadpis1"/>
      </w:pPr>
      <w:bookmarkStart w:id="0" w:name="_Toc58149247"/>
      <w:r w:rsidRPr="006214AF">
        <w:lastRenderedPageBreak/>
        <w:t>Zadanie</w:t>
      </w:r>
      <w:r>
        <w:t xml:space="preserve"> úlohy</w:t>
      </w:r>
      <w:bookmarkEnd w:id="0"/>
    </w:p>
    <w:p w14:paraId="60EAD2FF" w14:textId="77777777" w:rsidR="006214AF" w:rsidRDefault="006214AF" w:rsidP="006214AF"/>
    <w:p w14:paraId="2BAD7A79" w14:textId="77777777" w:rsidR="006214AF" w:rsidRDefault="006214AF" w:rsidP="006214AF">
      <w:r>
        <w:t xml:space="preserve">Navrhnite a implementujte program s použitím vlastného protokolu nad protokolom UDP (User Datagram </w:t>
      </w:r>
      <w:proofErr w:type="spellStart"/>
      <w:r>
        <w:t>Protocol</w:t>
      </w:r>
      <w:proofErr w:type="spellEnd"/>
      <w:r>
        <w:t>) transportnej vrstvy sieťového modelu TCP/IP. Program umožní komunikáciu dvoch účastníkov v lokálnej sieti Ethernet, teda prenos textových správ a ľubovoľného súboru medzi počítačmi (uzlami).</w:t>
      </w:r>
    </w:p>
    <w:p w14:paraId="394034C5" w14:textId="77777777" w:rsidR="006214AF" w:rsidRDefault="006214AF" w:rsidP="006214AF">
      <w:r>
        <w:t>Program bude pozostávať z dvoch častí – vysielacej a prijímacej. Vysielací uzol pošle súbor inému uzlu v sieti. Predpokladá sa, že v sieti dochádza k stratám dát. Ak je posielaný súbor väčší, ako používateľom definovaná max. veľkosť fragmentu, vysielajúca strana rozloží súbor na menšie časti - fragmenty, ktoré pošle samostatne. Maximálnu veľkosť fragmentu musí mať používateľ možnosť nastaviť takú, aby neboli znova fragmentované na linkovej vrstve.</w:t>
      </w:r>
    </w:p>
    <w:p w14:paraId="6F3547F9" w14:textId="77777777" w:rsidR="006214AF" w:rsidRDefault="006214AF" w:rsidP="006214AF">
      <w:r>
        <w:t>Ak je súbor poslaný ako postupnosť fragmentov, cieľový uzol vypíše správu o prijatí fragmentu s jeho poradím a či bol prenesený bez chýb. Po prijatí celého súboru na cieľovom uzle tento zobrazí správu o jeho prijatí a absolútnu cestu, kam bol prijatý súbor uložený.</w:t>
      </w:r>
    </w:p>
    <w:p w14:paraId="6A171690" w14:textId="77777777" w:rsidR="006214AF" w:rsidRDefault="006214AF" w:rsidP="006214AF">
      <w:r>
        <w:t xml:space="preserve">Program musí obsahovať kontrolu chýb pri komunikácii a </w:t>
      </w:r>
      <w:proofErr w:type="spellStart"/>
      <w:r>
        <w:t>znovuvyžiadanie</w:t>
      </w:r>
      <w:proofErr w:type="spellEnd"/>
      <w:r>
        <w:t xml:space="preserve"> chybných fragmentov, vrátane pozitívneho aj negatívneho potvrdenia. Po prenesení prvého súboru pri nečinnosti komunikátor automaticky odošle paket pre udržanie spojenia každých 10-60s pokiaľ používateľ neukončí spojenie. Odporúčame riešiť cez vlastne definované signalizačné správy.</w:t>
      </w:r>
    </w:p>
    <w:p w14:paraId="12C97CF0" w14:textId="77777777" w:rsidR="006214AF" w:rsidRDefault="006214AF" w:rsidP="006214AF"/>
    <w:p w14:paraId="56CAC8DF" w14:textId="77777777" w:rsidR="006214AF" w:rsidRDefault="006214AF" w:rsidP="006214AF">
      <w:pPr>
        <w:pStyle w:val="Nadpis1"/>
      </w:pPr>
      <w:bookmarkStart w:id="1" w:name="_Toc58149248"/>
      <w:r w:rsidRPr="006214AF">
        <w:t>Návrhu programu a komunikačného protokolu</w:t>
      </w:r>
      <w:bookmarkEnd w:id="1"/>
    </w:p>
    <w:p w14:paraId="3C88EA01" w14:textId="77777777" w:rsidR="006214AF" w:rsidRDefault="006214AF" w:rsidP="006214AF"/>
    <w:p w14:paraId="6B85FDC7" w14:textId="77777777" w:rsidR="00C43250" w:rsidRDefault="00C43250" w:rsidP="006214AF">
      <w:r>
        <w:t xml:space="preserve">Program je implementovaný v programovacom jazyku </w:t>
      </w:r>
      <w:proofErr w:type="spellStart"/>
      <w:r>
        <w:t>Python</w:t>
      </w:r>
      <w:proofErr w:type="spellEnd"/>
      <w:r>
        <w:t xml:space="preserve"> s používateľským rozhraním v konzole.</w:t>
      </w:r>
    </w:p>
    <w:p w14:paraId="0E65BE32" w14:textId="77777777" w:rsidR="00C43250" w:rsidRDefault="00C43250" w:rsidP="006214AF"/>
    <w:p w14:paraId="703E443A" w14:textId="77777777" w:rsidR="00C43250" w:rsidRDefault="00C43250" w:rsidP="00C43250">
      <w:pPr>
        <w:pStyle w:val="Nadpis2"/>
      </w:pPr>
      <w:bookmarkStart w:id="2" w:name="_Toc58149249"/>
      <w:r>
        <w:t xml:space="preserve">Nadviazanie </w:t>
      </w:r>
      <w:r w:rsidR="00A1188A">
        <w:t xml:space="preserve">a ukončenie </w:t>
      </w:r>
      <w:r>
        <w:t>spojenia</w:t>
      </w:r>
      <w:bookmarkEnd w:id="2"/>
    </w:p>
    <w:p w14:paraId="1FCC4A87" w14:textId="77777777" w:rsidR="00C43250" w:rsidRDefault="00C43250" w:rsidP="00C43250"/>
    <w:p w14:paraId="7B53CE6B" w14:textId="77777777" w:rsidR="00C43250" w:rsidRDefault="00C43250" w:rsidP="00C43250">
      <w:r>
        <w:t xml:space="preserve">Po spustení programu v móde „server“ musí používateľ zadať port, na ktorom bude server prijímať komunikáciu. Je nutné zvoliť port z rozsahu </w:t>
      </w:r>
      <w:r w:rsidR="005072DA" w:rsidRPr="005072DA">
        <w:t>1024–49151</w:t>
      </w:r>
      <w:r w:rsidR="005072DA">
        <w:t xml:space="preserve">, pretože porty menšie ako 1024 sú systémové a </w:t>
      </w:r>
      <w:proofErr w:type="spellStart"/>
      <w:r w:rsidR="005072DA" w:rsidRPr="005072DA">
        <w:t>well-known</w:t>
      </w:r>
      <w:proofErr w:type="spellEnd"/>
      <w:r w:rsidR="005072DA" w:rsidRPr="005072DA">
        <w:t xml:space="preserve"> port</w:t>
      </w:r>
      <w:r w:rsidR="005072DA">
        <w:t xml:space="preserve">y a väčšie ako 49151 sú </w:t>
      </w:r>
      <w:proofErr w:type="spellStart"/>
      <w:r w:rsidR="005072DA">
        <w:t>e</w:t>
      </w:r>
      <w:r w:rsidR="005072DA" w:rsidRPr="005072DA">
        <w:t>phemeral</w:t>
      </w:r>
      <w:proofErr w:type="spellEnd"/>
      <w:r w:rsidR="005072DA" w:rsidRPr="005072DA">
        <w:t xml:space="preserve"> port</w:t>
      </w:r>
      <w:r w:rsidR="005072DA">
        <w:t>y.</w:t>
      </w:r>
    </w:p>
    <w:p w14:paraId="5922D39C" w14:textId="77777777" w:rsidR="00F62C91" w:rsidRDefault="005072DA" w:rsidP="00C43250">
      <w:r>
        <w:t>Po spustení programu v móde „klient“ musí používateľ zadať IP adresu servera, nachádzajúceho sa v lokálnej sieti. Z dôvodu dištančnej výučby</w:t>
      </w:r>
      <w:r w:rsidR="00C274EE">
        <w:t xml:space="preserve"> a prezentovania riešenia iba na svojom zariadení</w:t>
      </w:r>
      <w:r>
        <w:t xml:space="preserve"> nastavujeme túto IP adresu na </w:t>
      </w:r>
      <w:proofErr w:type="spellStart"/>
      <w:r>
        <w:t>loopback</w:t>
      </w:r>
      <w:proofErr w:type="spellEnd"/>
      <w:r>
        <w:t xml:space="preserve"> </w:t>
      </w:r>
      <w:r w:rsidRPr="005072DA">
        <w:rPr>
          <w:rStyle w:val="KdChar"/>
        </w:rPr>
        <w:t>127.0.0.1</w:t>
      </w:r>
      <w:r>
        <w:t>. Následne je nutné zadať port servera, na ktorom bude server počúvať.</w:t>
      </w:r>
    </w:p>
    <w:p w14:paraId="281CE183" w14:textId="77777777" w:rsidR="005072DA" w:rsidRDefault="00F62C91" w:rsidP="00C43250">
      <w:r>
        <w:t>Po zadaní IP a portu klient automaticky odošle signalizačnú správu pre otvorenie spojenia</w:t>
      </w:r>
      <w:r w:rsidR="002879B1">
        <w:t xml:space="preserve"> s príslušným </w:t>
      </w:r>
      <w:proofErr w:type="spellStart"/>
      <w:r w:rsidR="002879B1">
        <w:t>flagom</w:t>
      </w:r>
      <w:proofErr w:type="spellEnd"/>
      <w:r>
        <w:t>. Server signalizačnú správu spracuje, overí jej formát, zistí z nej port klienta a pošle signalizačnú správu klientovi pre potvrdenie otvorenia spojenia</w:t>
      </w:r>
      <w:r w:rsidR="002879B1">
        <w:t xml:space="preserve"> s príslušným </w:t>
      </w:r>
      <w:proofErr w:type="spellStart"/>
      <w:r w:rsidR="002879B1">
        <w:t>flagom</w:t>
      </w:r>
      <w:proofErr w:type="spellEnd"/>
      <w:r>
        <w:t>.</w:t>
      </w:r>
      <w:r w:rsidR="00FE595D">
        <w:t xml:space="preserve"> Klient ju taktiež overí a</w:t>
      </w:r>
      <w:r>
        <w:t xml:space="preserve"> </w:t>
      </w:r>
      <w:r w:rsidR="00FE595D">
        <w:t>a</w:t>
      </w:r>
      <w:r>
        <w:t xml:space="preserve">k je spojenie úspešne nadviazané, klient aj server </w:t>
      </w:r>
      <w:r>
        <w:lastRenderedPageBreak/>
        <w:t>vypíšu hlásenie.</w:t>
      </w:r>
      <w:r w:rsidR="00FE595D">
        <w:t xml:space="preserve"> Ak spojenie nie je úspešne nadviazané, program vypíše hlásenie</w:t>
      </w:r>
      <w:r w:rsidR="00A1188A">
        <w:t xml:space="preserve">, zatvorí </w:t>
      </w:r>
      <w:proofErr w:type="spellStart"/>
      <w:r w:rsidR="00BA1198">
        <w:t>socket</w:t>
      </w:r>
      <w:proofErr w:type="spellEnd"/>
      <w:r w:rsidR="00BA1198">
        <w:t xml:space="preserve"> na oboch stranách a opätovne ponúkne voľbu módu.</w:t>
      </w:r>
    </w:p>
    <w:p w14:paraId="77043042" w14:textId="77777777" w:rsidR="00C43250" w:rsidRDefault="0078480E" w:rsidP="00E20EE9">
      <w:r>
        <w:t xml:space="preserve">Ak je spojenie úspešne nadviazané, </w:t>
      </w:r>
      <w:r w:rsidR="005F64E3">
        <w:t>otvorí</w:t>
      </w:r>
      <w:r>
        <w:t xml:space="preserve"> sa v programe klienta</w:t>
      </w:r>
      <w:r w:rsidR="005F64E3">
        <w:t xml:space="preserve"> menu, kde si používateľ vyberie, č</w:t>
      </w:r>
      <w:r>
        <w:t>i</w:t>
      </w:r>
      <w:r w:rsidR="005F64E3">
        <w:t xml:space="preserve"> chce preniesť dáta (text alebo súbor), alebo chce zapnúť/ vypnúť udržiavanie spojenia pomocou </w:t>
      </w:r>
      <w:proofErr w:type="spellStart"/>
      <w:r w:rsidR="005F64E3">
        <w:t>keepalive</w:t>
      </w:r>
      <w:proofErr w:type="spellEnd"/>
      <w:r w:rsidR="005F64E3">
        <w:t xml:space="preserve"> správ, alebo</w:t>
      </w:r>
      <w:r>
        <w:t xml:space="preserve"> uzatvoriť spojenie explicitne. Ak si používateľ vyberie prenos dát, vyberie, či chce preniesť text alebo súbor a vyberie maximálnu veľkosť fragmentu. Potom sa</w:t>
      </w:r>
      <w:r w:rsidR="005F64E3">
        <w:t xml:space="preserve"> </w:t>
      </w:r>
      <w:r>
        <w:t>prenesú</w:t>
      </w:r>
      <w:r w:rsidR="00BA1198">
        <w:t xml:space="preserve"> dát</w:t>
      </w:r>
      <w:r>
        <w:t>a</w:t>
      </w:r>
      <w:r w:rsidR="00BA1198">
        <w:t xml:space="preserve">. Po prenose dát sa klient </w:t>
      </w:r>
      <w:r>
        <w:t>vráti do menu</w:t>
      </w:r>
      <w:r w:rsidR="00BA1198">
        <w:t xml:space="preserve">. Ak </w:t>
      </w:r>
      <w:r>
        <w:t xml:space="preserve">klient zapne posielanie </w:t>
      </w:r>
      <w:proofErr w:type="spellStart"/>
      <w:r>
        <w:t>keepalive</w:t>
      </w:r>
      <w:proofErr w:type="spellEnd"/>
      <w:r>
        <w:t xml:space="preserve"> správ</w:t>
      </w:r>
      <w:r w:rsidR="00BA1198">
        <w:t xml:space="preserve">, začnú sa posielať </w:t>
      </w:r>
      <w:proofErr w:type="spellStart"/>
      <w:r w:rsidR="00BA1198">
        <w:t>keepalive</w:t>
      </w:r>
      <w:proofErr w:type="spellEnd"/>
      <w:r w:rsidR="00BA1198">
        <w:t xml:space="preserve"> správy</w:t>
      </w:r>
      <w:r w:rsidR="002879B1">
        <w:t xml:space="preserve"> s príslušným </w:t>
      </w:r>
      <w:proofErr w:type="spellStart"/>
      <w:r w:rsidR="002879B1">
        <w:t>flagom</w:t>
      </w:r>
      <w:proofErr w:type="spellEnd"/>
      <w:r w:rsidR="000216BD">
        <w:t xml:space="preserve"> v stanovených časových intervaloch</w:t>
      </w:r>
      <w:r w:rsidR="00BA1198">
        <w:t xml:space="preserve">. Ak </w:t>
      </w:r>
      <w:r>
        <w:t xml:space="preserve">používateľ nezvolí zapnutie </w:t>
      </w:r>
      <w:proofErr w:type="spellStart"/>
      <w:r>
        <w:t>keepalive</w:t>
      </w:r>
      <w:proofErr w:type="spellEnd"/>
      <w:r>
        <w:t xml:space="preserve"> správ, alebo ich po zapnutí neskôr vypne, server </w:t>
      </w:r>
      <w:r w:rsidR="000216BD">
        <w:t xml:space="preserve">po troch chýbajúcich </w:t>
      </w:r>
      <w:proofErr w:type="spellStart"/>
      <w:r w:rsidR="000216BD">
        <w:t>keepalive</w:t>
      </w:r>
      <w:proofErr w:type="spellEnd"/>
      <w:r w:rsidR="000216BD">
        <w:t xml:space="preserve"> správach</w:t>
      </w:r>
      <w:r w:rsidR="00661D13">
        <w:t xml:space="preserve"> vyhodnotí spojenie ako spojenie</w:t>
      </w:r>
      <w:r w:rsidR="000216BD">
        <w:t xml:space="preserve"> </w:t>
      </w:r>
      <w:r>
        <w:t xml:space="preserve">bez akejkoľvek komunikácie </w:t>
      </w:r>
      <w:r w:rsidR="00661D13">
        <w:t xml:space="preserve">a </w:t>
      </w:r>
      <w:r>
        <w:t xml:space="preserve">ukončí </w:t>
      </w:r>
      <w:r w:rsidR="00661D13">
        <w:t>ho</w:t>
      </w:r>
      <w:r>
        <w:t>.</w:t>
      </w:r>
      <w:r w:rsidR="00BA1198">
        <w:t xml:space="preserve"> </w:t>
      </w:r>
      <w:r>
        <w:t>S</w:t>
      </w:r>
      <w:r w:rsidR="00BA1198">
        <w:t xml:space="preserve">pojenie sa ukončí </w:t>
      </w:r>
      <w:r w:rsidR="00C274EE">
        <w:t>poslaním signalizačnej správy o ukončení spojenia</w:t>
      </w:r>
      <w:r w:rsidR="002879B1">
        <w:t xml:space="preserve"> s príslušným </w:t>
      </w:r>
      <w:proofErr w:type="spellStart"/>
      <w:r w:rsidR="002879B1">
        <w:t>flagom</w:t>
      </w:r>
      <w:proofErr w:type="spellEnd"/>
      <w:r w:rsidR="00C274EE">
        <w:t xml:space="preserve">. </w:t>
      </w:r>
      <w:r>
        <w:t xml:space="preserve">Ak používateľ v menu zvolí explicitné ukončenie spojenia, pošlú sa signalizačné správy </w:t>
      </w:r>
      <w:r w:rsidR="002879B1">
        <w:t xml:space="preserve">s príslušným </w:t>
      </w:r>
      <w:proofErr w:type="spellStart"/>
      <w:r w:rsidR="002879B1">
        <w:t>flagom</w:t>
      </w:r>
      <w:proofErr w:type="spellEnd"/>
      <w:r w:rsidR="002879B1">
        <w:t xml:space="preserve"> </w:t>
      </w:r>
      <w:r>
        <w:t xml:space="preserve">o ukončení spojenia. Po akomkoľvek ukončení spojenia sa </w:t>
      </w:r>
      <w:proofErr w:type="spellStart"/>
      <w:r>
        <w:t>s</w:t>
      </w:r>
      <w:r w:rsidR="00C274EE">
        <w:t>ockety</w:t>
      </w:r>
      <w:proofErr w:type="spellEnd"/>
      <w:r w:rsidR="00C274EE">
        <w:t xml:space="preserve"> zatvoria a program sa prepne do výberu módu</w:t>
      </w:r>
      <w:r>
        <w:t xml:space="preserve"> server/ klient</w:t>
      </w:r>
      <w:r w:rsidR="00BA1198">
        <w:t xml:space="preserve">. </w:t>
      </w:r>
    </w:p>
    <w:p w14:paraId="76BC53BA" w14:textId="77777777" w:rsidR="00E20EE9" w:rsidRDefault="00E20EE9" w:rsidP="00E20EE9"/>
    <w:p w14:paraId="31E4FB3C" w14:textId="77777777" w:rsidR="00D069EA" w:rsidRDefault="006214AF" w:rsidP="00D069EA">
      <w:pPr>
        <w:pStyle w:val="Nadpis2"/>
      </w:pPr>
      <w:bookmarkStart w:id="3" w:name="_Toc58149250"/>
      <w:r>
        <w:t>Štruktúra hlavičky</w:t>
      </w:r>
      <w:bookmarkEnd w:id="3"/>
    </w:p>
    <w:p w14:paraId="3886FF98" w14:textId="77777777" w:rsidR="00FE595D" w:rsidRPr="00FE595D" w:rsidRDefault="00FE595D" w:rsidP="00FE595D"/>
    <w:tbl>
      <w:tblPr>
        <w:tblStyle w:val="Mriekatabuky"/>
        <w:tblW w:w="0" w:type="auto"/>
        <w:tblLook w:val="04A0" w:firstRow="1" w:lastRow="0" w:firstColumn="1" w:lastColumn="0" w:noHBand="0" w:noVBand="1"/>
      </w:tblPr>
      <w:tblGrid>
        <w:gridCol w:w="4530"/>
        <w:gridCol w:w="2266"/>
        <w:gridCol w:w="2266"/>
      </w:tblGrid>
      <w:tr w:rsidR="00F611F6" w14:paraId="545341B9" w14:textId="77777777" w:rsidTr="00F611F6">
        <w:tc>
          <w:tcPr>
            <w:tcW w:w="4530" w:type="dxa"/>
          </w:tcPr>
          <w:p w14:paraId="2E08390B" w14:textId="77777777" w:rsidR="00F611F6" w:rsidRDefault="00F611F6" w:rsidP="00F611F6">
            <w:pPr>
              <w:ind w:firstLine="0"/>
              <w:jc w:val="center"/>
            </w:pPr>
            <w:proofErr w:type="spellStart"/>
            <w:r>
              <w:t>Source</w:t>
            </w:r>
            <w:proofErr w:type="spellEnd"/>
            <w:r>
              <w:t xml:space="preserve"> Port</w:t>
            </w:r>
          </w:p>
        </w:tc>
        <w:tc>
          <w:tcPr>
            <w:tcW w:w="4532" w:type="dxa"/>
            <w:gridSpan w:val="2"/>
          </w:tcPr>
          <w:p w14:paraId="0C813823" w14:textId="77777777" w:rsidR="00F611F6" w:rsidRDefault="00F611F6" w:rsidP="00F611F6">
            <w:pPr>
              <w:ind w:firstLine="0"/>
              <w:jc w:val="center"/>
            </w:pPr>
            <w:proofErr w:type="spellStart"/>
            <w:r>
              <w:t>Destination</w:t>
            </w:r>
            <w:proofErr w:type="spellEnd"/>
            <w:r>
              <w:t xml:space="preserve"> Port</w:t>
            </w:r>
          </w:p>
        </w:tc>
      </w:tr>
      <w:tr w:rsidR="00F611F6" w14:paraId="0B778FA6" w14:textId="77777777" w:rsidTr="00F611F6">
        <w:tc>
          <w:tcPr>
            <w:tcW w:w="4530" w:type="dxa"/>
          </w:tcPr>
          <w:p w14:paraId="190D3A17" w14:textId="77777777" w:rsidR="00F611F6" w:rsidRDefault="00F611F6" w:rsidP="00FE595D">
            <w:pPr>
              <w:ind w:firstLine="0"/>
              <w:jc w:val="center"/>
            </w:pPr>
            <w:proofErr w:type="spellStart"/>
            <w:r>
              <w:t>Length</w:t>
            </w:r>
            <w:proofErr w:type="spellEnd"/>
          </w:p>
        </w:tc>
        <w:tc>
          <w:tcPr>
            <w:tcW w:w="4532" w:type="dxa"/>
            <w:gridSpan w:val="2"/>
          </w:tcPr>
          <w:p w14:paraId="2B7A3CB4" w14:textId="77777777" w:rsidR="00F611F6" w:rsidRDefault="00F611F6" w:rsidP="00F611F6">
            <w:pPr>
              <w:ind w:firstLine="0"/>
              <w:jc w:val="center"/>
            </w:pPr>
            <w:proofErr w:type="spellStart"/>
            <w:r>
              <w:t>Checksum</w:t>
            </w:r>
            <w:proofErr w:type="spellEnd"/>
          </w:p>
        </w:tc>
      </w:tr>
      <w:tr w:rsidR="00F611F6" w14:paraId="021E17F2" w14:textId="77777777" w:rsidTr="00F611F6">
        <w:tc>
          <w:tcPr>
            <w:tcW w:w="9062" w:type="dxa"/>
            <w:gridSpan w:val="3"/>
          </w:tcPr>
          <w:p w14:paraId="04CE8702" w14:textId="77777777" w:rsidR="00F611F6" w:rsidRPr="00B243EA" w:rsidRDefault="00F611F6" w:rsidP="00F611F6">
            <w:pPr>
              <w:ind w:firstLine="0"/>
              <w:jc w:val="center"/>
              <w:rPr>
                <w:color w:val="0070C0"/>
              </w:rPr>
            </w:pPr>
            <w:r w:rsidRPr="00B243EA">
              <w:rPr>
                <w:color w:val="0070C0"/>
              </w:rPr>
              <w:t>Poradové číslo</w:t>
            </w:r>
          </w:p>
        </w:tc>
      </w:tr>
      <w:tr w:rsidR="00F611F6" w14:paraId="483F0E1E" w14:textId="77777777" w:rsidTr="00F611F6">
        <w:tc>
          <w:tcPr>
            <w:tcW w:w="9062" w:type="dxa"/>
            <w:gridSpan w:val="3"/>
          </w:tcPr>
          <w:p w14:paraId="57894593" w14:textId="77777777" w:rsidR="00F611F6" w:rsidRPr="00B243EA" w:rsidRDefault="00F611F6" w:rsidP="00F611F6">
            <w:pPr>
              <w:ind w:firstLine="0"/>
              <w:jc w:val="center"/>
              <w:rPr>
                <w:color w:val="0070C0"/>
              </w:rPr>
            </w:pPr>
            <w:r w:rsidRPr="00B243EA">
              <w:rPr>
                <w:color w:val="0070C0"/>
              </w:rPr>
              <w:t>CRC</w:t>
            </w:r>
          </w:p>
        </w:tc>
      </w:tr>
      <w:tr w:rsidR="00F611F6" w14:paraId="3C2C28D5" w14:textId="77777777" w:rsidTr="00F611F6">
        <w:tc>
          <w:tcPr>
            <w:tcW w:w="4530" w:type="dxa"/>
          </w:tcPr>
          <w:p w14:paraId="360D6D17" w14:textId="77777777" w:rsidR="00F611F6" w:rsidRPr="00B243EA" w:rsidRDefault="00F611F6" w:rsidP="00F611F6">
            <w:pPr>
              <w:ind w:firstLine="0"/>
              <w:jc w:val="center"/>
              <w:rPr>
                <w:color w:val="0070C0"/>
              </w:rPr>
            </w:pPr>
            <w:r w:rsidRPr="00B243EA">
              <w:rPr>
                <w:color w:val="0070C0"/>
              </w:rPr>
              <w:t>Veľkosť (veľkosť hlavičky + veľkosť dát)</w:t>
            </w:r>
          </w:p>
        </w:tc>
        <w:tc>
          <w:tcPr>
            <w:tcW w:w="2266" w:type="dxa"/>
          </w:tcPr>
          <w:p w14:paraId="3C1EDD2D" w14:textId="77777777" w:rsidR="00F611F6" w:rsidRPr="00B243EA" w:rsidRDefault="00F611F6" w:rsidP="00F611F6">
            <w:pPr>
              <w:ind w:firstLine="0"/>
              <w:jc w:val="center"/>
              <w:rPr>
                <w:color w:val="0070C0"/>
              </w:rPr>
            </w:pPr>
            <w:proofErr w:type="spellStart"/>
            <w:r w:rsidRPr="00B243EA">
              <w:rPr>
                <w:color w:val="0070C0"/>
              </w:rPr>
              <w:t>Flag</w:t>
            </w:r>
            <w:proofErr w:type="spellEnd"/>
          </w:p>
        </w:tc>
        <w:tc>
          <w:tcPr>
            <w:tcW w:w="2266" w:type="dxa"/>
          </w:tcPr>
          <w:p w14:paraId="0717EEAD" w14:textId="77777777" w:rsidR="00F611F6" w:rsidRPr="00B243EA" w:rsidRDefault="00FE595D" w:rsidP="00FE595D">
            <w:pPr>
              <w:ind w:firstLine="0"/>
              <w:jc w:val="center"/>
              <w:rPr>
                <w:color w:val="0070C0"/>
              </w:rPr>
            </w:pPr>
            <w:r w:rsidRPr="00B243EA">
              <w:rPr>
                <w:color w:val="0070C0"/>
              </w:rPr>
              <w:t>Dáta</w:t>
            </w:r>
          </w:p>
        </w:tc>
      </w:tr>
      <w:tr w:rsidR="00F611F6" w14:paraId="1E5DB99B" w14:textId="77777777" w:rsidTr="00F611F6">
        <w:tc>
          <w:tcPr>
            <w:tcW w:w="9062" w:type="dxa"/>
            <w:gridSpan w:val="3"/>
          </w:tcPr>
          <w:p w14:paraId="05273FE2" w14:textId="77777777" w:rsidR="00FE595D" w:rsidRPr="00B243EA" w:rsidRDefault="00FE595D" w:rsidP="00FE595D">
            <w:pPr>
              <w:ind w:firstLine="0"/>
              <w:rPr>
                <w:color w:val="0070C0"/>
              </w:rPr>
            </w:pPr>
          </w:p>
          <w:p w14:paraId="4DCA8609" w14:textId="77777777" w:rsidR="00FE595D" w:rsidRPr="00B243EA" w:rsidRDefault="00FE595D" w:rsidP="00FE595D">
            <w:pPr>
              <w:ind w:firstLine="0"/>
              <w:jc w:val="center"/>
              <w:rPr>
                <w:color w:val="0070C0"/>
              </w:rPr>
            </w:pPr>
            <w:r w:rsidRPr="00B243EA">
              <w:rPr>
                <w:color w:val="0070C0"/>
              </w:rPr>
              <w:t>Dáta (pokračovanie)</w:t>
            </w:r>
          </w:p>
          <w:p w14:paraId="6D84E54D" w14:textId="77777777" w:rsidR="00FE595D" w:rsidRPr="00B243EA" w:rsidRDefault="00FE595D" w:rsidP="00FE595D">
            <w:pPr>
              <w:ind w:firstLine="0"/>
              <w:jc w:val="center"/>
              <w:rPr>
                <w:color w:val="0070C0"/>
              </w:rPr>
            </w:pPr>
          </w:p>
        </w:tc>
      </w:tr>
    </w:tbl>
    <w:p w14:paraId="0CA621E3" w14:textId="77777777" w:rsidR="00FE595D" w:rsidRDefault="00FE595D" w:rsidP="00D069EA"/>
    <w:p w14:paraId="5C6ECC3E" w14:textId="77777777" w:rsidR="005B0A76" w:rsidRDefault="005B0A76" w:rsidP="00D069EA">
      <w:proofErr w:type="spellStart"/>
      <w:r>
        <w:t>Source</w:t>
      </w:r>
      <w:proofErr w:type="spellEnd"/>
      <w:r>
        <w:t xml:space="preserve"> Port, </w:t>
      </w:r>
      <w:proofErr w:type="spellStart"/>
      <w:r>
        <w:t>Destination</w:t>
      </w:r>
      <w:proofErr w:type="spellEnd"/>
      <w:r>
        <w:t xml:space="preserve"> Port, </w:t>
      </w:r>
      <w:proofErr w:type="spellStart"/>
      <w:r>
        <w:t>Length</w:t>
      </w:r>
      <w:proofErr w:type="spellEnd"/>
      <w:r>
        <w:t xml:space="preserve"> a </w:t>
      </w:r>
      <w:proofErr w:type="spellStart"/>
      <w:r>
        <w:t>Checksum</w:t>
      </w:r>
      <w:proofErr w:type="spellEnd"/>
      <w:r>
        <w:t xml:space="preserve"> sú polia UDP hlavičky, ktoré hlavička obsahuje predvolene.</w:t>
      </w:r>
    </w:p>
    <w:p w14:paraId="219E4B01" w14:textId="77777777" w:rsidR="005B0A76" w:rsidRDefault="005B0A76" w:rsidP="00D069EA">
      <w:r>
        <w:t>Pole Poradové číslo označuje poradie fragmentu v súbore. Vďaka nemu je možné zoradiť fragmenty do správneho poradia, aj keď prídu v rôznom poradí.</w:t>
      </w:r>
    </w:p>
    <w:p w14:paraId="50B02F18" w14:textId="77777777" w:rsidR="005B0A76" w:rsidRDefault="00B243EA" w:rsidP="00D069EA">
      <w:r>
        <w:t>Pole CRC je kontroln</w:t>
      </w:r>
      <w:r w:rsidR="00C274EE">
        <w:t>ý</w:t>
      </w:r>
      <w:r>
        <w:t xml:space="preserve"> súčet hlavičky a dát. Klient ho vypočíta a zapíše do hlavičky, s tým, že počas výpočtu toto pole považuje za nulové. Server ho vypočíta samostatne a overí s tým, ktoré dostal doručené. Ak sa serverom vypočítané a doručené CRC nezhoduje, tak server označí fragment za chybný.</w:t>
      </w:r>
    </w:p>
    <w:p w14:paraId="120B7B5F" w14:textId="77777777" w:rsidR="00B243EA" w:rsidRDefault="00B243EA" w:rsidP="00D069EA">
      <w:r>
        <w:t>Pole Veľkosť (veľkosť hlavičky + veľkosť dát) určuje veľkosť v bajtoch, ktorú má mnou navrhnutá hlavička (polia, ktoré sú označené v tabuľke modrou) + veľkosť prenášaných dát.</w:t>
      </w:r>
    </w:p>
    <w:p w14:paraId="5D88A235" w14:textId="77777777" w:rsidR="00B243EA" w:rsidRDefault="00B243EA" w:rsidP="00D069EA">
      <w:r>
        <w:t xml:space="preserve">Pole </w:t>
      </w:r>
      <w:proofErr w:type="spellStart"/>
      <w:r>
        <w:t>Flag</w:t>
      </w:r>
      <w:proofErr w:type="spellEnd"/>
      <w:r>
        <w:t xml:space="preserve"> obsahuje jeden bajt určujúci typ správy. </w:t>
      </w:r>
      <w:r w:rsidR="00A16254">
        <w:t xml:space="preserve">Podľa </w:t>
      </w:r>
      <w:proofErr w:type="spellStart"/>
      <w:r w:rsidR="00A16254">
        <w:t>flagu</w:t>
      </w:r>
      <w:proofErr w:type="spellEnd"/>
      <w:r w:rsidR="00A16254">
        <w:t xml:space="preserve"> dokáže program očakávať, čo bude uložené v poli Dáta (názov súboru, fragment dát, číslo nesprávne doručeného fragmentu, ...). </w:t>
      </w:r>
      <w:r>
        <w:t xml:space="preserve">Hodnoty </w:t>
      </w:r>
      <w:proofErr w:type="spellStart"/>
      <w:r>
        <w:t>Flagu</w:t>
      </w:r>
      <w:proofErr w:type="spellEnd"/>
      <w:r>
        <w:t xml:space="preserve"> som navrhol nasledovn</w:t>
      </w:r>
      <w:r w:rsidR="00C274EE">
        <w:t>e</w:t>
      </w:r>
      <w:r>
        <w:t>:</w:t>
      </w:r>
    </w:p>
    <w:p w14:paraId="5DC3BC05" w14:textId="77777777" w:rsidR="00B243EA" w:rsidRDefault="00A1188A" w:rsidP="00B243EA">
      <w:pPr>
        <w:pStyle w:val="Odsekzoznamu"/>
        <w:numPr>
          <w:ilvl w:val="0"/>
          <w:numId w:val="4"/>
        </w:numPr>
      </w:pPr>
      <w:r w:rsidRPr="005F64E3">
        <w:rPr>
          <w:rStyle w:val="KdChar"/>
        </w:rPr>
        <w:t>a</w:t>
      </w:r>
      <w:r w:rsidR="00B243EA">
        <w:t xml:space="preserve"> určuje inicializáciu spojenia</w:t>
      </w:r>
    </w:p>
    <w:p w14:paraId="3910F3D1" w14:textId="77777777" w:rsidR="00B243EA" w:rsidRDefault="00A1188A" w:rsidP="00B243EA">
      <w:pPr>
        <w:pStyle w:val="Odsekzoznamu"/>
        <w:numPr>
          <w:ilvl w:val="0"/>
          <w:numId w:val="4"/>
        </w:numPr>
      </w:pPr>
      <w:r w:rsidRPr="005F64E3">
        <w:rPr>
          <w:rStyle w:val="KdChar"/>
        </w:rPr>
        <w:lastRenderedPageBreak/>
        <w:t>b</w:t>
      </w:r>
      <w:r w:rsidR="00B243EA">
        <w:t xml:space="preserve"> určuje posielanie fragmentu textovej správy</w:t>
      </w:r>
    </w:p>
    <w:p w14:paraId="5A667742" w14:textId="77777777" w:rsidR="00B243EA" w:rsidRDefault="00A1188A" w:rsidP="00B243EA">
      <w:pPr>
        <w:pStyle w:val="Odsekzoznamu"/>
        <w:numPr>
          <w:ilvl w:val="0"/>
          <w:numId w:val="4"/>
        </w:numPr>
      </w:pPr>
      <w:r w:rsidRPr="005F64E3">
        <w:rPr>
          <w:rStyle w:val="KdChar"/>
        </w:rPr>
        <w:t>c</w:t>
      </w:r>
      <w:r w:rsidR="00B243EA">
        <w:t xml:space="preserve"> určuje posielanie posledného fragmentu textovej správy</w:t>
      </w:r>
    </w:p>
    <w:p w14:paraId="27FA131E" w14:textId="77777777" w:rsidR="00B243EA" w:rsidRDefault="00A1188A" w:rsidP="00B243EA">
      <w:pPr>
        <w:pStyle w:val="Odsekzoznamu"/>
        <w:numPr>
          <w:ilvl w:val="0"/>
          <w:numId w:val="4"/>
        </w:numPr>
      </w:pPr>
      <w:r w:rsidRPr="005F64E3">
        <w:rPr>
          <w:rStyle w:val="KdChar"/>
        </w:rPr>
        <w:t>d</w:t>
      </w:r>
      <w:r w:rsidR="00B243EA">
        <w:t xml:space="preserve"> určuje posielanie názvu súboru</w:t>
      </w:r>
    </w:p>
    <w:p w14:paraId="3FBC2E34" w14:textId="77777777" w:rsidR="00B243EA" w:rsidRDefault="00A1188A" w:rsidP="00B243EA">
      <w:pPr>
        <w:pStyle w:val="Odsekzoznamu"/>
        <w:numPr>
          <w:ilvl w:val="0"/>
          <w:numId w:val="4"/>
        </w:numPr>
      </w:pPr>
      <w:r w:rsidRPr="005F64E3">
        <w:rPr>
          <w:rStyle w:val="KdChar"/>
        </w:rPr>
        <w:t>e</w:t>
      </w:r>
      <w:r w:rsidR="00B243EA">
        <w:t xml:space="preserve"> určuje posielanie fragmentov súboru</w:t>
      </w:r>
    </w:p>
    <w:p w14:paraId="31456598" w14:textId="77777777" w:rsidR="00B243EA" w:rsidRDefault="00A1188A" w:rsidP="00B243EA">
      <w:pPr>
        <w:pStyle w:val="Odsekzoznamu"/>
        <w:numPr>
          <w:ilvl w:val="0"/>
          <w:numId w:val="4"/>
        </w:numPr>
      </w:pPr>
      <w:r w:rsidRPr="005F64E3">
        <w:rPr>
          <w:rStyle w:val="KdChar"/>
        </w:rPr>
        <w:t>f</w:t>
      </w:r>
      <w:r w:rsidR="00B243EA">
        <w:t xml:space="preserve"> určuje posielanie posledného fragmentu súboru</w:t>
      </w:r>
    </w:p>
    <w:p w14:paraId="4E5756DA" w14:textId="77777777" w:rsidR="00B243EA" w:rsidRDefault="00A1188A" w:rsidP="00B243EA">
      <w:pPr>
        <w:pStyle w:val="Odsekzoznamu"/>
        <w:numPr>
          <w:ilvl w:val="0"/>
          <w:numId w:val="4"/>
        </w:numPr>
      </w:pPr>
      <w:r w:rsidRPr="005F64E3">
        <w:rPr>
          <w:rStyle w:val="KdChar"/>
        </w:rPr>
        <w:t>g</w:t>
      </w:r>
      <w:r>
        <w:t xml:space="preserve"> určuje ukončenie spojenia</w:t>
      </w:r>
    </w:p>
    <w:p w14:paraId="07ABD2D9" w14:textId="77777777" w:rsidR="00783504" w:rsidRDefault="00783504" w:rsidP="00B243EA">
      <w:pPr>
        <w:pStyle w:val="Odsekzoznamu"/>
        <w:numPr>
          <w:ilvl w:val="0"/>
          <w:numId w:val="4"/>
        </w:numPr>
      </w:pPr>
      <w:r>
        <w:rPr>
          <w:rStyle w:val="KdChar"/>
        </w:rPr>
        <w:t>p</w:t>
      </w:r>
      <w:r>
        <w:t> určuje pozitívne potvrdenie</w:t>
      </w:r>
    </w:p>
    <w:p w14:paraId="65C486A7" w14:textId="77777777" w:rsidR="00783504" w:rsidRDefault="00783504" w:rsidP="00B243EA">
      <w:pPr>
        <w:pStyle w:val="Odsekzoznamu"/>
        <w:numPr>
          <w:ilvl w:val="0"/>
          <w:numId w:val="4"/>
        </w:numPr>
      </w:pPr>
      <w:r w:rsidRPr="00783504">
        <w:rPr>
          <w:rStyle w:val="KdChar"/>
        </w:rPr>
        <w:t>n</w:t>
      </w:r>
      <w:r>
        <w:t xml:space="preserve"> určuje negatívne potvrdenie</w:t>
      </w:r>
    </w:p>
    <w:p w14:paraId="3F6E9ADF" w14:textId="77777777" w:rsidR="00A1188A" w:rsidRDefault="00A1188A" w:rsidP="00B243EA">
      <w:pPr>
        <w:pStyle w:val="Odsekzoznamu"/>
        <w:numPr>
          <w:ilvl w:val="0"/>
          <w:numId w:val="4"/>
        </w:numPr>
      </w:pPr>
      <w:r w:rsidRPr="005F64E3">
        <w:rPr>
          <w:rStyle w:val="KdChar"/>
        </w:rPr>
        <w:t>k</w:t>
      </w:r>
      <w:r>
        <w:t xml:space="preserve"> určuje </w:t>
      </w:r>
      <w:proofErr w:type="spellStart"/>
      <w:r>
        <w:t>keepalive</w:t>
      </w:r>
      <w:proofErr w:type="spellEnd"/>
    </w:p>
    <w:p w14:paraId="11382D90" w14:textId="77777777" w:rsidR="00766A0F" w:rsidRDefault="00766A0F" w:rsidP="00D069EA">
      <w:r>
        <w:t xml:space="preserve">UDP hlavička </w:t>
      </w:r>
      <w:r w:rsidR="005B0A76">
        <w:t xml:space="preserve">sama o sebe </w:t>
      </w:r>
      <w:r>
        <w:t xml:space="preserve">má </w:t>
      </w:r>
      <w:r w:rsidR="005B0A76">
        <w:t xml:space="preserve">8 bajtov. Poradové číslo a CRC sú premenné typu </w:t>
      </w:r>
      <w:proofErr w:type="spellStart"/>
      <w:r w:rsidR="005B0A76" w:rsidRPr="005B0A76">
        <w:rPr>
          <w:rStyle w:val="KdChar"/>
        </w:rPr>
        <w:t>unsigned</w:t>
      </w:r>
      <w:proofErr w:type="spellEnd"/>
      <w:r w:rsidR="005B0A76" w:rsidRPr="005B0A76">
        <w:rPr>
          <w:rStyle w:val="KdChar"/>
        </w:rPr>
        <w:t xml:space="preserve"> </w:t>
      </w:r>
      <w:proofErr w:type="spellStart"/>
      <w:r w:rsidR="005B0A76" w:rsidRPr="005B0A76">
        <w:rPr>
          <w:rStyle w:val="KdChar"/>
        </w:rPr>
        <w:t>int</w:t>
      </w:r>
      <w:proofErr w:type="spellEnd"/>
      <w:r w:rsidR="005B0A76">
        <w:t xml:space="preserve">, Veľkosť je premenná typu </w:t>
      </w:r>
      <w:proofErr w:type="spellStart"/>
      <w:r w:rsidR="005B0A76" w:rsidRPr="005B0A76">
        <w:rPr>
          <w:rStyle w:val="KdChar"/>
        </w:rPr>
        <w:t>short</w:t>
      </w:r>
      <w:proofErr w:type="spellEnd"/>
      <w:r w:rsidR="005B0A76" w:rsidRPr="005B0A76">
        <w:t xml:space="preserve">, </w:t>
      </w:r>
      <w:proofErr w:type="spellStart"/>
      <w:r w:rsidR="005B0A76">
        <w:t>Flag</w:t>
      </w:r>
      <w:proofErr w:type="spellEnd"/>
      <w:r w:rsidR="005B0A76">
        <w:t xml:space="preserve"> je premenná typu </w:t>
      </w:r>
      <w:proofErr w:type="spellStart"/>
      <w:r w:rsidR="005B0A76" w:rsidRPr="005B0A76">
        <w:rPr>
          <w:rStyle w:val="KdChar"/>
        </w:rPr>
        <w:t>char</w:t>
      </w:r>
      <w:proofErr w:type="spellEnd"/>
      <w:r w:rsidR="005B0A76">
        <w:t xml:space="preserve">. Mnou navrhnutá hlavička má teda 11 bajtov. Celá UDP hlavička má teda 19 bajtov. </w:t>
      </w:r>
    </w:p>
    <w:p w14:paraId="3338AAE8" w14:textId="77777777" w:rsidR="00274D37" w:rsidRPr="005B0A76" w:rsidRDefault="00274D37" w:rsidP="00D069EA">
      <w:r>
        <w:t xml:space="preserve">Pole Dáta môže prenášať 0 až 1461 bajtov. 1461 bajtov je maximum, ktoré je možné preniesť bez fragmentácie na linkovej vrstve. Táto hodnota sa počíta ako maximálna veľkosť </w:t>
      </w:r>
      <w:proofErr w:type="spellStart"/>
      <w:r>
        <w:t>payloadu</w:t>
      </w:r>
      <w:proofErr w:type="spellEnd"/>
      <w:r>
        <w:t xml:space="preserve"> Ethernet II rámca – veľkosť IP hlavičky – veľkosť UDP hlavičky – veľkosť vlastnej hlavičky, </w:t>
      </w:r>
      <w:proofErr w:type="spellStart"/>
      <w:r>
        <w:t>tj</w:t>
      </w:r>
      <w:proofErr w:type="spellEnd"/>
      <w:r>
        <w:t>. 1500 – 20 – 8 – 11 = 1461. Pole Dáta slúži na prenos samotných dát (súboru alebo textovej správy), alebo názvu súboru, alebo na prenos čísel nesprávne doručených fragmentov.</w:t>
      </w:r>
      <w:r w:rsidR="000216BD">
        <w:t xml:space="preserve"> V prípade fragmentácie súboru, alebo textovej správy môže byť maximálna veľkosť fragmentu zvolená používateľom od 1B do 1461B, keďže to je maximálna veľkosť, ktorú dokáže pole dát preniesť bez fragmentácie na linkovej vrstve.</w:t>
      </w:r>
    </w:p>
    <w:p w14:paraId="20014599" w14:textId="77777777" w:rsidR="00FE595D" w:rsidRPr="00D069EA" w:rsidRDefault="00FE595D" w:rsidP="005B0A76">
      <w:pPr>
        <w:ind w:firstLine="0"/>
      </w:pPr>
    </w:p>
    <w:p w14:paraId="6BD7C4B6" w14:textId="77777777" w:rsidR="00D069EA" w:rsidRDefault="00D069EA" w:rsidP="00D069EA">
      <w:pPr>
        <w:pStyle w:val="Nadpis2"/>
      </w:pPr>
      <w:bookmarkStart w:id="4" w:name="_Toc58149251"/>
      <w:r>
        <w:t>Metóda kontrolnej sumy</w:t>
      </w:r>
      <w:bookmarkEnd w:id="4"/>
    </w:p>
    <w:p w14:paraId="4FA27AEB" w14:textId="77777777" w:rsidR="00661D13" w:rsidRDefault="00661D13" w:rsidP="00661D13"/>
    <w:p w14:paraId="27526C81" w14:textId="77777777" w:rsidR="007228B5" w:rsidRDefault="007228B5" w:rsidP="007228B5">
      <w:r>
        <w:t>Pre potreby kontroly integrity informácií v hlavičke a samotných dát som vybral ako metódu kontroly CRC (</w:t>
      </w:r>
      <w:proofErr w:type="spellStart"/>
      <w:r>
        <w:t>C</w:t>
      </w:r>
      <w:r w:rsidRPr="007228B5">
        <w:t>yclic</w:t>
      </w:r>
      <w:proofErr w:type="spellEnd"/>
      <w:r w:rsidRPr="007228B5">
        <w:t xml:space="preserve"> </w:t>
      </w:r>
      <w:proofErr w:type="spellStart"/>
      <w:r>
        <w:t>R</w:t>
      </w:r>
      <w:r w:rsidRPr="007228B5">
        <w:t>edundancy</w:t>
      </w:r>
      <w:proofErr w:type="spellEnd"/>
      <w:r w:rsidRPr="007228B5">
        <w:t xml:space="preserve"> </w:t>
      </w:r>
      <w:proofErr w:type="spellStart"/>
      <w:r>
        <w:t>C</w:t>
      </w:r>
      <w:r w:rsidRPr="007228B5">
        <w:t>heck</w:t>
      </w:r>
      <w:proofErr w:type="spellEnd"/>
      <w:r>
        <w:t xml:space="preserve">), teda kontrolu cyklickým kódom. Na výpočet hodnoty CRC používam funkciu </w:t>
      </w:r>
      <w:proofErr w:type="spellStart"/>
      <w:r w:rsidRPr="007228B5">
        <w:rPr>
          <w:rStyle w:val="KdChar"/>
        </w:rPr>
        <w:t>mkCrcFun</w:t>
      </w:r>
      <w:proofErr w:type="spellEnd"/>
      <w:r>
        <w:t xml:space="preserve"> z balíka </w:t>
      </w:r>
      <w:proofErr w:type="spellStart"/>
      <w:r w:rsidRPr="007228B5">
        <w:rPr>
          <w:rStyle w:val="KdChar"/>
        </w:rPr>
        <w:t>crcmod</w:t>
      </w:r>
      <w:proofErr w:type="spellEnd"/>
      <w:r>
        <w:t xml:space="preserve">. </w:t>
      </w:r>
    </w:p>
    <w:p w14:paraId="20195041" w14:textId="77777777" w:rsidR="00E20EE9" w:rsidRDefault="007228B5" w:rsidP="00EB05ED">
      <w:r>
        <w:t>CRC má v</w:t>
      </w:r>
      <w:r w:rsidR="00E20EE9">
        <w:t xml:space="preserve"> mnou navrhnutej </w:t>
      </w:r>
      <w:r>
        <w:t>hlavičke vlastné pole.</w:t>
      </w:r>
      <w:r w:rsidR="00E20EE9">
        <w:t xml:space="preserve"> CRC sa vypočítava z hlavičky a prenášaných dát. </w:t>
      </w:r>
      <w:r>
        <w:t>Klient hodnotu CRC vypočíta a zapíše do hlavičky, s tým, že počas výpočtu pole CRC v hlavičke považuje za nulové.</w:t>
      </w:r>
      <w:r w:rsidR="00E20EE9">
        <w:t xml:space="preserve"> </w:t>
      </w:r>
      <w:r>
        <w:t>Server</w:t>
      </w:r>
      <w:r w:rsidR="00E20EE9">
        <w:t>, po prijatí paketu vypočíta vlastné CRC, kde taktiež počas výpočtu považuje pole CRC za nulové.</w:t>
      </w:r>
      <w:r>
        <w:t xml:space="preserve"> </w:t>
      </w:r>
      <w:r w:rsidR="00E20EE9">
        <w:t xml:space="preserve">Server vlastné vypočítané CRC </w:t>
      </w:r>
      <w:r>
        <w:t>overí s tým, ktoré dostal doručené</w:t>
      </w:r>
      <w:r w:rsidR="00E20EE9">
        <w:t xml:space="preserve"> v hlavičke</w:t>
      </w:r>
      <w:r>
        <w:t>. Ak sa serverom vypočítané a</w:t>
      </w:r>
      <w:r w:rsidR="00E20EE9">
        <w:t xml:space="preserve"> v hlavičke </w:t>
      </w:r>
      <w:r>
        <w:t>doručené CRC nezhoduj</w:t>
      </w:r>
      <w:r w:rsidR="00E20EE9">
        <w:t>ú</w:t>
      </w:r>
      <w:r>
        <w:t>, tak server označí fragment za chybný</w:t>
      </w:r>
      <w:r w:rsidR="00E20EE9">
        <w:t xml:space="preserve"> a opätovne si ho vyžiada podľa pravidiel použitej ARQ metódy</w:t>
      </w:r>
      <w:r>
        <w:t>.</w:t>
      </w:r>
    </w:p>
    <w:p w14:paraId="06289AB8" w14:textId="77777777" w:rsidR="00E20EE9" w:rsidRDefault="00E20EE9" w:rsidP="00D069EA"/>
    <w:p w14:paraId="5EC434CC" w14:textId="77777777" w:rsidR="007228B5" w:rsidRDefault="007228B5" w:rsidP="007228B5">
      <w:pPr>
        <w:pStyle w:val="Nadpis2"/>
      </w:pPr>
      <w:bookmarkStart w:id="5" w:name="_Toc58149252"/>
      <w:r>
        <w:t>Metóda vnesenia chyby d</w:t>
      </w:r>
      <w:r w:rsidR="00EB05ED">
        <w:t>o prenosu</w:t>
      </w:r>
      <w:bookmarkEnd w:id="5"/>
    </w:p>
    <w:p w14:paraId="282A598A" w14:textId="77777777" w:rsidR="00EB05ED" w:rsidRDefault="00EB05ED" w:rsidP="00EB05ED"/>
    <w:p w14:paraId="7BB9DE64" w14:textId="77777777" w:rsidR="00EB05ED" w:rsidRDefault="00EB05ED" w:rsidP="00EB05ED">
      <w:r>
        <w:t>Do prenosu je vložená chyba takým spôsobom, že pri výpočte CRC na strane klienta je výsledok výpočtu zmenšený o 1 a až potom uložený do hlavičky. Takto odoslaný paket bude na strane servera, po opätovnom výpočte CRC, vyhodnotený ako chybný, pre nezhodujúce sa hodnoty CRC.</w:t>
      </w:r>
    </w:p>
    <w:p w14:paraId="2495ABAC" w14:textId="77777777" w:rsidR="00EB05ED" w:rsidRDefault="00EB05ED" w:rsidP="00EB05ED">
      <w:r>
        <w:lastRenderedPageBreak/>
        <w:t>V programe je možnosť zapnúť vnášanie chyby do paketu. Chyba bude vnesená do prvého paketu nesúceho dáta. Teda pri textovej správe to bude úplne prvý paket, pri prenose súboru to bude druhý paket, pretože prvý paket obsahuje názov súboru a poškodzujem iba dátové pakety.</w:t>
      </w:r>
    </w:p>
    <w:p w14:paraId="1CE7BD61" w14:textId="77777777" w:rsidR="00EB05ED" w:rsidRDefault="00EB05ED" w:rsidP="002879B1">
      <w:pPr>
        <w:ind w:firstLine="0"/>
      </w:pPr>
    </w:p>
    <w:p w14:paraId="0158E831" w14:textId="77777777" w:rsidR="00EB05ED" w:rsidRPr="00EB05ED" w:rsidRDefault="00EB05ED" w:rsidP="00EB05ED">
      <w:pPr>
        <w:pStyle w:val="Nadpis2"/>
      </w:pPr>
      <w:bookmarkStart w:id="6" w:name="_Toc58149253"/>
      <w:r>
        <w:t>Metóda ARQ</w:t>
      </w:r>
      <w:bookmarkEnd w:id="6"/>
    </w:p>
    <w:p w14:paraId="4AD04AE2" w14:textId="77777777" w:rsidR="007228B5" w:rsidRDefault="007228B5" w:rsidP="00D069EA"/>
    <w:p w14:paraId="33D5AAF4" w14:textId="77777777" w:rsidR="002879B1" w:rsidRDefault="00EB05ED" w:rsidP="00D069EA">
      <w:proofErr w:type="spellStart"/>
      <w:r>
        <w:t>Selective</w:t>
      </w:r>
      <w:proofErr w:type="spellEnd"/>
      <w:r>
        <w:t xml:space="preserve"> </w:t>
      </w:r>
      <w:proofErr w:type="spellStart"/>
      <w:r>
        <w:t>Repeat</w:t>
      </w:r>
      <w:proofErr w:type="spellEnd"/>
      <w:r>
        <w:t xml:space="preserve"> ARQ je metóda, ktorá opätovne vyžiada iba pakety, ktoré boli vyhodnotené ako poškodené, alebo nedoručené. </w:t>
      </w:r>
    </w:p>
    <w:p w14:paraId="270C1255" w14:textId="77777777" w:rsidR="00EB05ED" w:rsidRDefault="002879B1" w:rsidP="00D069EA">
      <w:r>
        <w:t xml:space="preserve">Server postupne potvrdzuje prijatie fragmentov od klienta tak, že klient na toto potvrdenie nečaká, ale posiela ďalšie fragmenty dovtedy, dokým nevyčerpá možnosti svojho okna. Ak klient vyčerpal možnosti svojho okna a má od servera doručené potvrdenia o doručení paketov, </w:t>
      </w:r>
      <w:r w:rsidR="009E1F57">
        <w:t xml:space="preserve">posúva okno a </w:t>
      </w:r>
      <w:r>
        <w:t>pokračuje v prenose ďalš</w:t>
      </w:r>
      <w:r w:rsidR="00E23AB3">
        <w:t>ích fragmentov</w:t>
      </w:r>
      <w:r>
        <w:t>. Ak nejakému fragmentu vyprší čas čakania na potvrdenie doručenia, alebo príde</w:t>
      </w:r>
      <w:r w:rsidR="00E23AB3">
        <w:t xml:space="preserve"> od serveru</w:t>
      </w:r>
      <w:r>
        <w:t xml:space="preserve"> negatívne potvrdenie značiace príjem chybného paketu, klient opätovne </w:t>
      </w:r>
      <w:r w:rsidR="00E23AB3">
        <w:t xml:space="preserve">tento paket </w:t>
      </w:r>
      <w:r>
        <w:t>odošle</w:t>
      </w:r>
      <w:r w:rsidR="00E23AB3">
        <w:t xml:space="preserve">. </w:t>
      </w:r>
      <w:r>
        <w:t>Týmto sa zabezpečí, že serveru budú doručené všetky pakety. V prípade, že sú pakety doručené v nesprávnom poradí, server ich usporiada do správneho poradia.</w:t>
      </w:r>
    </w:p>
    <w:p w14:paraId="1528097E" w14:textId="77777777" w:rsidR="00EB05ED" w:rsidRPr="00D069EA" w:rsidRDefault="00EB05ED" w:rsidP="00D069EA"/>
    <w:p w14:paraId="3C00EC9B" w14:textId="77777777" w:rsidR="00D069EA" w:rsidRDefault="00D069EA" w:rsidP="00D069EA">
      <w:pPr>
        <w:pStyle w:val="Nadpis2"/>
      </w:pPr>
      <w:bookmarkStart w:id="7" w:name="_Toc58149254"/>
      <w:r>
        <w:t>Metóda udržiavania spojenia</w:t>
      </w:r>
      <w:bookmarkEnd w:id="7"/>
    </w:p>
    <w:p w14:paraId="0A81DB3E" w14:textId="77777777" w:rsidR="00D069EA" w:rsidRDefault="00D069EA" w:rsidP="00D069EA"/>
    <w:p w14:paraId="32C48056" w14:textId="77777777" w:rsidR="002879B1" w:rsidRDefault="002879B1" w:rsidP="00D069EA">
      <w:r>
        <w:t xml:space="preserve">Server automaticky uzatvorí spojenie po </w:t>
      </w:r>
      <w:r w:rsidR="0023556C">
        <w:t xml:space="preserve">tom, ako nedostane 3 </w:t>
      </w:r>
      <w:proofErr w:type="spellStart"/>
      <w:r w:rsidR="0023556C">
        <w:t>keepalive</w:t>
      </w:r>
      <w:proofErr w:type="spellEnd"/>
      <w:r w:rsidR="0023556C">
        <w:t xml:space="preserve"> správy, alebo žiadne dáta.</w:t>
      </w:r>
    </w:p>
    <w:p w14:paraId="377C4087" w14:textId="77777777" w:rsidR="00DD5210" w:rsidRDefault="0023556C" w:rsidP="00DD5210">
      <w:r>
        <w:t xml:space="preserve">Klient po nadviazaní spojenia má v menu možnosť zvoliť, či chce posielať dáta (text alebo súbor), udržiavať spojenie pomocou </w:t>
      </w:r>
      <w:proofErr w:type="spellStart"/>
      <w:r>
        <w:t>keepalive</w:t>
      </w:r>
      <w:proofErr w:type="spellEnd"/>
      <w:r>
        <w:t xml:space="preserve"> správ, alebo explicitne ukončiť spojenie. </w:t>
      </w:r>
      <w:r w:rsidR="00DD5210">
        <w:t xml:space="preserve">V prípade voľby explicitného ukončenia spojenia pošle klient správu s príslušným </w:t>
      </w:r>
      <w:proofErr w:type="spellStart"/>
      <w:r w:rsidR="00DD5210">
        <w:t>flagom</w:t>
      </w:r>
      <w:proofErr w:type="spellEnd"/>
      <w:r w:rsidR="00DD5210">
        <w:t xml:space="preserve"> a server na ňu odpovie správou s príslušným </w:t>
      </w:r>
      <w:proofErr w:type="spellStart"/>
      <w:r w:rsidR="00DD5210">
        <w:t>flagom</w:t>
      </w:r>
      <w:proofErr w:type="spellEnd"/>
      <w:r w:rsidR="00DD5210">
        <w:t xml:space="preserve"> pre ukončenie spojenia. Následne server aj klient zavrú </w:t>
      </w:r>
      <w:proofErr w:type="spellStart"/>
      <w:r w:rsidR="00DD5210">
        <w:t>socket</w:t>
      </w:r>
      <w:proofErr w:type="spellEnd"/>
      <w:r w:rsidR="00DD5210">
        <w:t xml:space="preserve"> a program sa vráti do výberu módu. </w:t>
      </w:r>
    </w:p>
    <w:p w14:paraId="34C45A5A" w14:textId="77777777" w:rsidR="0023556C" w:rsidRDefault="0023556C" w:rsidP="00D069EA">
      <w:r>
        <w:t xml:space="preserve">Ak je u klienta aktívne posielanie </w:t>
      </w:r>
      <w:proofErr w:type="spellStart"/>
      <w:r>
        <w:t>keepalive</w:t>
      </w:r>
      <w:proofErr w:type="spellEnd"/>
      <w:r>
        <w:t xml:space="preserve"> správ, posiela </w:t>
      </w:r>
      <w:proofErr w:type="spellStart"/>
      <w:r>
        <w:t>keepalive</w:t>
      </w:r>
      <w:proofErr w:type="spellEnd"/>
      <w:r>
        <w:t xml:space="preserve"> správu s príslušným </w:t>
      </w:r>
      <w:proofErr w:type="spellStart"/>
      <w:r>
        <w:t>flagom</w:t>
      </w:r>
      <w:proofErr w:type="spellEnd"/>
      <w:r>
        <w:t xml:space="preserve"> serveru každých 10 sekúnd. Na každú </w:t>
      </w:r>
      <w:proofErr w:type="spellStart"/>
      <w:r>
        <w:t>keepalive</w:t>
      </w:r>
      <w:proofErr w:type="spellEnd"/>
      <w:r>
        <w:t xml:space="preserve"> správu server odpovie správou s príslušným </w:t>
      </w:r>
      <w:proofErr w:type="spellStart"/>
      <w:r>
        <w:t>flagom</w:t>
      </w:r>
      <w:proofErr w:type="spellEnd"/>
      <w:r>
        <w:t xml:space="preserve">. Ak neprebieha prenos dát a posielanie </w:t>
      </w:r>
      <w:proofErr w:type="spellStart"/>
      <w:r>
        <w:t>keepalive</w:t>
      </w:r>
      <w:proofErr w:type="spellEnd"/>
      <w:r>
        <w:t xml:space="preserve"> správ je prerušené, server po 3 neprijatých </w:t>
      </w:r>
      <w:proofErr w:type="spellStart"/>
      <w:r>
        <w:t>keepalive</w:t>
      </w:r>
      <w:proofErr w:type="spellEnd"/>
      <w:r>
        <w:t xml:space="preserve"> správach spojenie ukončí vyslaním signalizačnej správy s príslušným </w:t>
      </w:r>
      <w:proofErr w:type="spellStart"/>
      <w:r>
        <w:t>flagom</w:t>
      </w:r>
      <w:proofErr w:type="spellEnd"/>
      <w:r>
        <w:t xml:space="preserve"> o ukončení prenosu a následne zatvorí </w:t>
      </w:r>
      <w:proofErr w:type="spellStart"/>
      <w:r>
        <w:t>socket</w:t>
      </w:r>
      <w:proofErr w:type="spellEnd"/>
      <w:r>
        <w:t xml:space="preserve"> a vráti sa výberu módu. Ak klient obdrží správu o ukončení spojenia od serveru, zatvorí </w:t>
      </w:r>
      <w:proofErr w:type="spellStart"/>
      <w:r>
        <w:t>socket</w:t>
      </w:r>
      <w:proofErr w:type="spellEnd"/>
      <w:r>
        <w:t xml:space="preserve"> a vráti sa do výberu módu programu.</w:t>
      </w:r>
    </w:p>
    <w:p w14:paraId="6BCB0A55" w14:textId="77777777" w:rsidR="0023556C" w:rsidRDefault="0023556C" w:rsidP="00D069EA">
      <w:r>
        <w:t xml:space="preserve">Ak je u klienta aktívne posielanie </w:t>
      </w:r>
      <w:proofErr w:type="spellStart"/>
      <w:r>
        <w:t>keepalive</w:t>
      </w:r>
      <w:proofErr w:type="spellEnd"/>
      <w:r>
        <w:t xml:space="preserve"> správ a zároveň chce používateľ odoslať dáta, počas odosielania dát je posielanie </w:t>
      </w:r>
      <w:proofErr w:type="spellStart"/>
      <w:r>
        <w:t>keepalive</w:t>
      </w:r>
      <w:proofErr w:type="spellEnd"/>
      <w:r>
        <w:t xml:space="preserve"> správ prerušené </w:t>
      </w:r>
      <w:r w:rsidR="00DD5210">
        <w:t>a obnovené je až po úspešnom odoslaní všetkých dát.</w:t>
      </w:r>
    </w:p>
    <w:p w14:paraId="67583E56" w14:textId="77777777" w:rsidR="002879B1" w:rsidRPr="00D069EA" w:rsidRDefault="002879B1" w:rsidP="00D069EA"/>
    <w:p w14:paraId="3F5C52F7" w14:textId="77777777" w:rsidR="00D069EA" w:rsidRDefault="00D069EA" w:rsidP="00D069EA">
      <w:pPr>
        <w:pStyle w:val="Nadpis2"/>
      </w:pPr>
      <w:bookmarkStart w:id="8" w:name="_Toc58149255"/>
      <w:r>
        <w:t>Diagram spracovávania komunikácie</w:t>
      </w:r>
      <w:bookmarkEnd w:id="8"/>
    </w:p>
    <w:p w14:paraId="53E7B2E2" w14:textId="77777777" w:rsidR="002B460B" w:rsidRDefault="002B460B" w:rsidP="002B460B"/>
    <w:p w14:paraId="7AC66A2E" w14:textId="77777777" w:rsidR="002B460B" w:rsidRDefault="002B460B" w:rsidP="002B460B"/>
    <w:p w14:paraId="28E45E00" w14:textId="77777777" w:rsidR="002B460B" w:rsidRDefault="00783504" w:rsidP="002B460B">
      <w:r>
        <w:rPr>
          <w:noProof/>
        </w:rPr>
        <mc:AlternateContent>
          <mc:Choice Requires="wps">
            <w:drawing>
              <wp:anchor distT="0" distB="0" distL="114300" distR="114300" simplePos="0" relativeHeight="251659264" behindDoc="0" locked="0" layoutInCell="1" allowOverlap="1" wp14:anchorId="111CEFCA" wp14:editId="1E27D65A">
                <wp:simplePos x="0" y="0"/>
                <wp:positionH relativeFrom="column">
                  <wp:posOffset>3931285</wp:posOffset>
                </wp:positionH>
                <wp:positionV relativeFrom="page">
                  <wp:posOffset>998220</wp:posOffset>
                </wp:positionV>
                <wp:extent cx="0" cy="8717280"/>
                <wp:effectExtent l="38100" t="38100" r="38100" b="7620"/>
                <wp:wrapNone/>
                <wp:docPr id="2" name="Rovná spojnica 2"/>
                <wp:cNvGraphicFramePr/>
                <a:graphic xmlns:a="http://schemas.openxmlformats.org/drawingml/2006/main">
                  <a:graphicData uri="http://schemas.microsoft.com/office/word/2010/wordprocessingShape">
                    <wps:wsp>
                      <wps:cNvCnPr/>
                      <wps:spPr>
                        <a:xfrm flipV="1">
                          <a:off x="0" y="0"/>
                          <a:ext cx="0" cy="87172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982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09.55pt,78.6pt" to="309.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" strokecolor="black [3213]" strokeweight="6pt">
                <v:stroke joinstyle="miter"/>
                <w10:wrap anchory="page"/>
              </v:line>
            </w:pict>
          </mc:Fallback>
        </mc:AlternateContent>
      </w:r>
      <w:r>
        <w:rPr>
          <w:noProof/>
        </w:rPr>
        <mc:AlternateContent>
          <mc:Choice Requires="wps">
            <w:drawing>
              <wp:anchor distT="0" distB="0" distL="114300" distR="114300" simplePos="0" relativeHeight="251657216" behindDoc="0" locked="0" layoutInCell="1" allowOverlap="1" wp14:anchorId="7956F67C" wp14:editId="183AF14E">
                <wp:simplePos x="0" y="0"/>
                <wp:positionH relativeFrom="column">
                  <wp:posOffset>1370965</wp:posOffset>
                </wp:positionH>
                <wp:positionV relativeFrom="page">
                  <wp:posOffset>1036320</wp:posOffset>
                </wp:positionV>
                <wp:extent cx="0" cy="8679180"/>
                <wp:effectExtent l="38100" t="38100" r="38100" b="7620"/>
                <wp:wrapNone/>
                <wp:docPr id="1" name="Rovná spojnica 1"/>
                <wp:cNvGraphicFramePr/>
                <a:graphic xmlns:a="http://schemas.openxmlformats.org/drawingml/2006/main">
                  <a:graphicData uri="http://schemas.microsoft.com/office/word/2010/wordprocessingShape">
                    <wps:wsp>
                      <wps:cNvCnPr/>
                      <wps:spPr>
                        <a:xfrm flipH="1" flipV="1">
                          <a:off x="0" y="0"/>
                          <a:ext cx="0" cy="86791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FDCD" id="Rovná spojnica 1"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7.95pt,81.6pt" to="107.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" strokecolor="black [3213]" strokeweight="6pt">
                <v:stroke joinstyle="miter"/>
                <w10:wrap anchory="page"/>
              </v:line>
            </w:pict>
          </mc:Fallback>
        </mc:AlternateContent>
      </w:r>
    </w:p>
    <w:p w14:paraId="5BF6E011" w14:textId="77777777" w:rsidR="002B460B" w:rsidRDefault="002B460B" w:rsidP="002B460B"/>
    <w:p w14:paraId="28FEE39D" w14:textId="77777777" w:rsidR="002B460B" w:rsidRDefault="002B460B" w:rsidP="002B460B">
      <w:r>
        <w:rPr>
          <w:noProof/>
        </w:rPr>
        <mc:AlternateContent>
          <mc:Choice Requires="wpg">
            <w:drawing>
              <wp:anchor distT="0" distB="0" distL="114300" distR="114300" simplePos="0" relativeHeight="251662336" behindDoc="0" locked="0" layoutInCell="1" allowOverlap="1" wp14:anchorId="2847F35C" wp14:editId="6B4FE8D6">
                <wp:simplePos x="0" y="0"/>
                <wp:positionH relativeFrom="column">
                  <wp:posOffset>1447165</wp:posOffset>
                </wp:positionH>
                <wp:positionV relativeFrom="paragraph">
                  <wp:posOffset>-46355</wp:posOffset>
                </wp:positionV>
                <wp:extent cx="2339340" cy="419100"/>
                <wp:effectExtent l="0" t="38100" r="99060" b="95250"/>
                <wp:wrapNone/>
                <wp:docPr id="6" name="Skupina 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 name="Rovná spojovacia šípka 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ové pole 5"/>
                        <wps:cNvSpPr txBox="1"/>
                        <wps:spPr>
                          <a:xfrm rot="244639">
                            <a:off x="445770" y="0"/>
                            <a:ext cx="1630680" cy="299264"/>
                          </a:xfrm>
                          <a:prstGeom prst="rect">
                            <a:avLst/>
                          </a:prstGeom>
                          <a:noFill/>
                          <a:ln w="6350">
                            <a:noFill/>
                          </a:ln>
                        </wps:spPr>
                        <wps:txbx>
                          <w:txbxContent>
                            <w:p w14:paraId="3AB867E4" w14:textId="77777777" w:rsidR="00A322BB" w:rsidRDefault="00A322BB" w:rsidP="002B460B">
                              <w:pPr>
                                <w:ind w:firstLine="0"/>
                                <w:jc w:val="center"/>
                              </w:pPr>
                              <w:r>
                                <w:t>Otvorenie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47F35C" id="Skupina 6" o:spid="_x0000_s1026" style="position:absolute;left:0;text-align:left;margin-left:113.95pt;margin-top:-3.65pt;width:184.2pt;height:33pt;z-index:25166233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">
                <v:shapetype id="_x0000_t32" coordsize="21600,21600" o:spt="32" o:oned="t" path="m,l21600,21600e" filled="f">
                  <v:path arrowok="t" fillok="f" o:connecttype="none"/>
                  <o:lock v:ext="edit" shapetype="t"/>
                </v:shapetype>
                <v:shape id="Rovná spojovacia šípka 3" o:spid="_x0000_s102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ové pole 5" o:spid="_x0000_s1028"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" filled="f" stroked="f" strokeweight=".5pt">
                  <v:textbox>
                    <w:txbxContent>
                      <w:p w14:paraId="3AB867E4" w14:textId="77777777" w:rsidR="00A322BB" w:rsidRDefault="00A322BB" w:rsidP="002B460B">
                        <w:pPr>
                          <w:ind w:firstLine="0"/>
                          <w:jc w:val="center"/>
                        </w:pPr>
                        <w:r>
                          <w:t>Otvorenie spojenia [a]</w:t>
                        </w:r>
                      </w:p>
                    </w:txbxContent>
                  </v:textbox>
                </v:shape>
              </v:group>
            </w:pict>
          </mc:Fallback>
        </mc:AlternateContent>
      </w:r>
    </w:p>
    <w:p w14:paraId="556EC60A" w14:textId="77777777" w:rsidR="002B460B" w:rsidRDefault="002B460B" w:rsidP="002B460B">
      <w:r>
        <w:rPr>
          <w:noProof/>
        </w:rPr>
        <mc:AlternateContent>
          <mc:Choice Requires="wpg">
            <w:drawing>
              <wp:anchor distT="0" distB="0" distL="114300" distR="114300" simplePos="0" relativeHeight="251664384" behindDoc="0" locked="0" layoutInCell="1" allowOverlap="1" wp14:anchorId="73A44077" wp14:editId="7F4A16A1">
                <wp:simplePos x="0" y="0"/>
                <wp:positionH relativeFrom="column">
                  <wp:posOffset>1409065</wp:posOffset>
                </wp:positionH>
                <wp:positionV relativeFrom="paragraph">
                  <wp:posOffset>123825</wp:posOffset>
                </wp:positionV>
                <wp:extent cx="2339340" cy="412325"/>
                <wp:effectExtent l="38100" t="57150" r="0" b="102235"/>
                <wp:wrapNone/>
                <wp:docPr id="7" name="Skupina 7"/>
                <wp:cNvGraphicFramePr/>
                <a:graphic xmlns:a="http://schemas.openxmlformats.org/drawingml/2006/main">
                  <a:graphicData uri="http://schemas.microsoft.com/office/word/2010/wordprocessingGroup">
                    <wpg:wgp>
                      <wpg:cNvGrpSpPr/>
                      <wpg:grpSpPr>
                        <a:xfrm flipH="1">
                          <a:off x="0" y="0"/>
                          <a:ext cx="2339340" cy="412325"/>
                          <a:chOff x="0" y="6775"/>
                          <a:chExt cx="2339340" cy="412325"/>
                        </a:xfrm>
                      </wpg:grpSpPr>
                      <wps:wsp>
                        <wps:cNvPr id="8" name="Rovná spojovacia šípka 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Textové pole 9"/>
                        <wps:cNvSpPr txBox="1"/>
                        <wps:spPr>
                          <a:xfrm rot="244639">
                            <a:off x="59729" y="6775"/>
                            <a:ext cx="2256562" cy="299264"/>
                          </a:xfrm>
                          <a:prstGeom prst="rect">
                            <a:avLst/>
                          </a:prstGeom>
                          <a:noFill/>
                          <a:ln w="6350">
                            <a:noFill/>
                          </a:ln>
                        </wps:spPr>
                        <wps:txbx>
                          <w:txbxContent>
                            <w:p w14:paraId="0AFAA393" w14:textId="77777777" w:rsidR="00A322BB" w:rsidRDefault="00A322BB" w:rsidP="002B460B">
                              <w:pPr>
                                <w:ind w:firstLine="0"/>
                                <w:jc w:val="center"/>
                              </w:pPr>
                              <w:r>
                                <w:t>Potvrdenie otvorenia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A44077" id="Skupina 7" o:spid="_x0000_s1029" style="position:absolute;left:0;text-align:left;margin-left:110.95pt;margin-top:9.75pt;width:184.2pt;height:32.45pt;flip:x;z-index:251664384;mso-width-relative:margin;mso-height-relative:margin" coordorigin=",67" coordsize="23393,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">
                <v:shape id="Rovná spojovacia šípka 8" o:spid="_x0000_s103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ové pole 9" o:spid="_x0000_s1031" type="#_x0000_t202" style="position:absolute;left:597;top:67;width:2256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" filled="f" stroked="f" strokeweight=".5pt">
                  <v:textbox>
                    <w:txbxContent>
                      <w:p w14:paraId="0AFAA393" w14:textId="77777777" w:rsidR="00A322BB" w:rsidRDefault="00A322BB" w:rsidP="002B460B">
                        <w:pPr>
                          <w:ind w:firstLine="0"/>
                          <w:jc w:val="center"/>
                        </w:pPr>
                        <w:r>
                          <w:t>Potvrdenie otvorenia spojenia [a]</w:t>
                        </w:r>
                      </w:p>
                    </w:txbxContent>
                  </v:textbox>
                </v:shape>
              </v:group>
            </w:pict>
          </mc:Fallback>
        </mc:AlternateContent>
      </w:r>
    </w:p>
    <w:p w14:paraId="15B05CD4" w14:textId="77777777" w:rsidR="002B460B" w:rsidRDefault="002B460B" w:rsidP="002B460B">
      <w:r>
        <w:t>Klient</w:t>
      </w:r>
      <w:r>
        <w:tab/>
      </w:r>
      <w:r>
        <w:tab/>
      </w:r>
      <w:r>
        <w:tab/>
      </w:r>
      <w:r>
        <w:tab/>
      </w:r>
      <w:r>
        <w:tab/>
      </w:r>
      <w:r>
        <w:tab/>
      </w:r>
      <w:r>
        <w:tab/>
      </w:r>
      <w:r>
        <w:tab/>
      </w:r>
      <w:r w:rsidR="00A16254">
        <w:tab/>
      </w:r>
      <w:r>
        <w:t>Server</w:t>
      </w:r>
    </w:p>
    <w:p w14:paraId="29E5F9C6" w14:textId="77777777" w:rsidR="002B460B" w:rsidRDefault="002B460B" w:rsidP="002B460B">
      <w:r>
        <w:rPr>
          <w:noProof/>
        </w:rPr>
        <mc:AlternateContent>
          <mc:Choice Requires="wpg">
            <w:drawing>
              <wp:anchor distT="0" distB="0" distL="114300" distR="114300" simplePos="0" relativeHeight="251668480" behindDoc="0" locked="0" layoutInCell="1" allowOverlap="1" wp14:anchorId="58531300" wp14:editId="060CD23A">
                <wp:simplePos x="0" y="0"/>
                <wp:positionH relativeFrom="column">
                  <wp:posOffset>1474791</wp:posOffset>
                </wp:positionH>
                <wp:positionV relativeFrom="paragraph">
                  <wp:posOffset>80010</wp:posOffset>
                </wp:positionV>
                <wp:extent cx="2339340" cy="419100"/>
                <wp:effectExtent l="0" t="38100" r="99060" b="95250"/>
                <wp:wrapNone/>
                <wp:docPr id="13" name="Skupina 1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4" name="Rovná spojovacia šípka 1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ové pole 15"/>
                        <wps:cNvSpPr txBox="1"/>
                        <wps:spPr>
                          <a:xfrm rot="244639">
                            <a:off x="445770" y="0"/>
                            <a:ext cx="1630680" cy="299264"/>
                          </a:xfrm>
                          <a:prstGeom prst="rect">
                            <a:avLst/>
                          </a:prstGeom>
                          <a:noFill/>
                          <a:ln w="6350">
                            <a:noFill/>
                          </a:ln>
                        </wps:spPr>
                        <wps:txbx>
                          <w:txbxContent>
                            <w:p w14:paraId="67B971AE" w14:textId="77777777" w:rsidR="00A322BB" w:rsidRDefault="00A322BB" w:rsidP="002B460B">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531300" id="Skupina 13" o:spid="_x0000_s1032" style="position:absolute;left:0;text-align:left;margin-left:116.15pt;margin-top:6.3pt;width:184.2pt;height:33pt;z-index:251668480"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">
                <v:shape id="Rovná spojovacia šípka 14" o:spid="_x0000_s103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Textové pole 15" o:spid="_x0000_s103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" filled="f" stroked="f" strokeweight=".5pt">
                  <v:textbox>
                    <w:txbxContent>
                      <w:p w14:paraId="67B971AE" w14:textId="77777777" w:rsidR="00A322BB" w:rsidRDefault="00A322BB" w:rsidP="002B460B">
                        <w:pPr>
                          <w:ind w:firstLine="0"/>
                          <w:jc w:val="center"/>
                        </w:pPr>
                        <w:r>
                          <w:t>Dáta 1 [b]</w:t>
                        </w:r>
                      </w:p>
                    </w:txbxContent>
                  </v:textbox>
                </v:shape>
              </v:group>
            </w:pict>
          </mc:Fallback>
        </mc:AlternateContent>
      </w:r>
    </w:p>
    <w:p w14:paraId="76ABE2B7" w14:textId="77777777" w:rsidR="002B460B" w:rsidRDefault="002B460B" w:rsidP="002B460B">
      <w:r>
        <w:rPr>
          <w:noProof/>
        </w:rPr>
        <mc:AlternateContent>
          <mc:Choice Requires="wpg">
            <w:drawing>
              <wp:anchor distT="0" distB="0" distL="114300" distR="114300" simplePos="0" relativeHeight="251670528" behindDoc="0" locked="0" layoutInCell="1" allowOverlap="1" wp14:anchorId="34E9ABC6" wp14:editId="036FA752">
                <wp:simplePos x="0" y="0"/>
                <wp:positionH relativeFrom="column">
                  <wp:posOffset>1477645</wp:posOffset>
                </wp:positionH>
                <wp:positionV relativeFrom="paragraph">
                  <wp:posOffset>146039</wp:posOffset>
                </wp:positionV>
                <wp:extent cx="2339340" cy="419100"/>
                <wp:effectExtent l="0" t="38100" r="99060" b="95250"/>
                <wp:wrapNone/>
                <wp:docPr id="16" name="Skupina 16"/>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17" name="Rovná spojovacia šípka 1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ové pole 18"/>
                        <wps:cNvSpPr txBox="1"/>
                        <wps:spPr>
                          <a:xfrm rot="244639">
                            <a:off x="445770" y="0"/>
                            <a:ext cx="1630680" cy="299264"/>
                          </a:xfrm>
                          <a:prstGeom prst="rect">
                            <a:avLst/>
                          </a:prstGeom>
                          <a:noFill/>
                          <a:ln w="6350">
                            <a:noFill/>
                          </a:ln>
                        </wps:spPr>
                        <wps:txbx>
                          <w:txbxContent>
                            <w:p w14:paraId="6A2AB694" w14:textId="77777777" w:rsidR="00A322BB" w:rsidRDefault="00A322BB" w:rsidP="002B460B">
                              <w:pPr>
                                <w:ind w:firstLine="0"/>
                                <w:jc w:val="center"/>
                              </w:pPr>
                              <w:r>
                                <w:t>Dáta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E9ABC6" id="Skupina 16" o:spid="_x0000_s1035" style="position:absolute;left:0;text-align:left;margin-left:116.35pt;margin-top:11.5pt;width:184.2pt;height:33pt;z-index:251670528"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">
                <v:shape id="Rovná spojovacia šípka 17" o:spid="_x0000_s103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Textové pole 18" o:spid="_x0000_s1037"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" filled="f" stroked="f" strokeweight=".5pt">
                  <v:textbox>
                    <w:txbxContent>
                      <w:p w14:paraId="6A2AB694" w14:textId="77777777" w:rsidR="00A322BB" w:rsidRDefault="00A322BB" w:rsidP="002B460B">
                        <w:pPr>
                          <w:ind w:firstLine="0"/>
                          <w:jc w:val="center"/>
                        </w:pPr>
                        <w:r>
                          <w:t>Dáta 2 [b]</w:t>
                        </w:r>
                      </w:p>
                    </w:txbxContent>
                  </v:textbox>
                </v:shape>
              </v:group>
            </w:pict>
          </mc:Fallback>
        </mc:AlternateContent>
      </w:r>
    </w:p>
    <w:p w14:paraId="3B2572C1" w14:textId="77777777" w:rsidR="002B460B" w:rsidRDefault="002B460B" w:rsidP="002B460B">
      <w:r>
        <w:rPr>
          <w:noProof/>
        </w:rPr>
        <mc:AlternateContent>
          <mc:Choice Requires="wpg">
            <w:drawing>
              <wp:anchor distT="0" distB="0" distL="114300" distR="114300" simplePos="0" relativeHeight="251666432" behindDoc="0" locked="0" layoutInCell="1" allowOverlap="1" wp14:anchorId="6D72A6D7" wp14:editId="62776CD5">
                <wp:simplePos x="0" y="0"/>
                <wp:positionH relativeFrom="column">
                  <wp:posOffset>1447165</wp:posOffset>
                </wp:positionH>
                <wp:positionV relativeFrom="paragraph">
                  <wp:posOffset>281244</wp:posOffset>
                </wp:positionV>
                <wp:extent cx="2339340" cy="410906"/>
                <wp:effectExtent l="38100" t="57150" r="0" b="103505"/>
                <wp:wrapNone/>
                <wp:docPr id="10" name="Skupina 1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11" name="Rovná spojovacia šípka 1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ové pole 12"/>
                        <wps:cNvSpPr txBox="1"/>
                        <wps:spPr>
                          <a:xfrm rot="244639">
                            <a:off x="445479" y="8194"/>
                            <a:ext cx="1861177" cy="299264"/>
                          </a:xfrm>
                          <a:prstGeom prst="rect">
                            <a:avLst/>
                          </a:prstGeom>
                          <a:noFill/>
                          <a:ln w="6350">
                            <a:noFill/>
                          </a:ln>
                        </wps:spPr>
                        <wps:txbx>
                          <w:txbxContent>
                            <w:p w14:paraId="5B0A57BC" w14:textId="77777777" w:rsidR="00A322BB" w:rsidRDefault="00A322BB" w:rsidP="002B460B">
                              <w:pPr>
                                <w:ind w:firstLine="0"/>
                                <w:jc w:val="center"/>
                              </w:pPr>
                              <w:r>
                                <w:t>Potvrdenie pre Dáta 1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72A6D7" id="Skupina 10" o:spid="_x0000_s1038" style="position:absolute;left:0;text-align:left;margin-left:113.95pt;margin-top:22.15pt;width:184.2pt;height:32.35pt;flip:x;z-index:251666432;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">
                <v:shape id="Rovná spojovacia šípka 11" o:spid="_x0000_s1039"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Textové pole 12" o:spid="_x0000_s1040"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" filled="f" stroked="f" strokeweight=".5pt">
                  <v:textbox>
                    <w:txbxContent>
                      <w:p w14:paraId="5B0A57BC" w14:textId="77777777" w:rsidR="00A322BB" w:rsidRDefault="00A322BB" w:rsidP="002B460B">
                        <w:pPr>
                          <w:ind w:firstLine="0"/>
                          <w:jc w:val="center"/>
                        </w:pPr>
                        <w:r>
                          <w:t>Potvrdenie pre Dáta 1 [p]</w:t>
                        </w:r>
                      </w:p>
                    </w:txbxContent>
                  </v:textbox>
                </v:shape>
              </v:group>
            </w:pict>
          </mc:Fallback>
        </mc:AlternateContent>
      </w:r>
    </w:p>
    <w:p w14:paraId="26B01BB9" w14:textId="77777777" w:rsidR="002B460B" w:rsidRDefault="002B460B" w:rsidP="002B460B"/>
    <w:p w14:paraId="4D24583B" w14:textId="77777777" w:rsidR="002B460B" w:rsidRDefault="002B460B" w:rsidP="002B460B">
      <w:r>
        <w:rPr>
          <w:noProof/>
        </w:rPr>
        <mc:AlternateContent>
          <mc:Choice Requires="wpg">
            <w:drawing>
              <wp:anchor distT="0" distB="0" distL="114300" distR="114300" simplePos="0" relativeHeight="251672576" behindDoc="0" locked="0" layoutInCell="1" allowOverlap="1" wp14:anchorId="1A97026B" wp14:editId="2E4490F3">
                <wp:simplePos x="0" y="0"/>
                <wp:positionH relativeFrom="column">
                  <wp:posOffset>1474470</wp:posOffset>
                </wp:positionH>
                <wp:positionV relativeFrom="paragraph">
                  <wp:posOffset>111125</wp:posOffset>
                </wp:positionV>
                <wp:extent cx="2339340" cy="419100"/>
                <wp:effectExtent l="0" t="38100" r="99060" b="95250"/>
                <wp:wrapNone/>
                <wp:docPr id="19" name="Skupina 19"/>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0" name="Rovná spojovacia šípka 20"/>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ové pole 21"/>
                        <wps:cNvSpPr txBox="1"/>
                        <wps:spPr>
                          <a:xfrm rot="244639">
                            <a:off x="445770" y="0"/>
                            <a:ext cx="1630680" cy="299264"/>
                          </a:xfrm>
                          <a:prstGeom prst="rect">
                            <a:avLst/>
                          </a:prstGeom>
                          <a:noFill/>
                          <a:ln w="6350">
                            <a:noFill/>
                          </a:ln>
                        </wps:spPr>
                        <wps:txbx>
                          <w:txbxContent>
                            <w:p w14:paraId="16814A07" w14:textId="77777777" w:rsidR="00A322BB" w:rsidRDefault="00A322BB" w:rsidP="002B460B">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97026B" id="Skupina 19" o:spid="_x0000_s1041" style="position:absolute;left:0;text-align:left;margin-left:116.1pt;margin-top:8.75pt;width:184.2pt;height:33pt;z-index:251672576"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">
                <v:shape id="Rovná spojovacia šípka 20" o:spid="_x0000_s104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shape id="Textové pole 21" o:spid="_x0000_s1043"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" filled="f" stroked="f" strokeweight=".5pt">
                  <v:textbox>
                    <w:txbxContent>
                      <w:p w14:paraId="16814A07" w14:textId="77777777" w:rsidR="00A322BB" w:rsidRDefault="00A322BB" w:rsidP="002B460B">
                        <w:pPr>
                          <w:ind w:firstLine="0"/>
                          <w:jc w:val="center"/>
                        </w:pPr>
                        <w:r>
                          <w:t>Dáta 3 [b]</w:t>
                        </w:r>
                      </w:p>
                    </w:txbxContent>
                  </v:textbox>
                </v:shape>
              </v:group>
            </w:pict>
          </mc:Fallback>
        </mc:AlternateContent>
      </w:r>
    </w:p>
    <w:p w14:paraId="0659A8FA" w14:textId="77777777" w:rsidR="002B460B" w:rsidRDefault="002B460B" w:rsidP="002B460B">
      <w:r>
        <w:rPr>
          <w:noProof/>
        </w:rPr>
        <mc:AlternateContent>
          <mc:Choice Requires="wpg">
            <w:drawing>
              <wp:anchor distT="0" distB="0" distL="114300" distR="114300" simplePos="0" relativeHeight="251674624" behindDoc="0" locked="0" layoutInCell="1" allowOverlap="1" wp14:anchorId="17797819" wp14:editId="2A0104F1">
                <wp:simplePos x="0" y="0"/>
                <wp:positionH relativeFrom="column">
                  <wp:posOffset>1447165</wp:posOffset>
                </wp:positionH>
                <wp:positionV relativeFrom="paragraph">
                  <wp:posOffset>252179</wp:posOffset>
                </wp:positionV>
                <wp:extent cx="2339340" cy="413936"/>
                <wp:effectExtent l="38100" t="57150" r="0" b="81915"/>
                <wp:wrapNone/>
                <wp:docPr id="22" name="Skupina 22"/>
                <wp:cNvGraphicFramePr/>
                <a:graphic xmlns:a="http://schemas.openxmlformats.org/drawingml/2006/main">
                  <a:graphicData uri="http://schemas.microsoft.com/office/word/2010/wordprocessingGroup">
                    <wpg:wgp>
                      <wpg:cNvGrpSpPr/>
                      <wpg:grpSpPr>
                        <a:xfrm flipH="1">
                          <a:off x="0" y="0"/>
                          <a:ext cx="2339340" cy="413936"/>
                          <a:chOff x="0" y="5164"/>
                          <a:chExt cx="2339340" cy="413936"/>
                        </a:xfrm>
                      </wpg:grpSpPr>
                      <wps:wsp>
                        <wps:cNvPr id="23" name="Rovná spojovacia šípka 2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ové pole 24"/>
                        <wps:cNvSpPr txBox="1"/>
                        <wps:spPr>
                          <a:xfrm rot="244639">
                            <a:off x="445586" y="5164"/>
                            <a:ext cx="1775944" cy="299264"/>
                          </a:xfrm>
                          <a:prstGeom prst="rect">
                            <a:avLst/>
                          </a:prstGeom>
                          <a:noFill/>
                          <a:ln w="6350">
                            <a:noFill/>
                          </a:ln>
                        </wps:spPr>
                        <wps:txbx>
                          <w:txbxContent>
                            <w:p w14:paraId="4FD0DE8E" w14:textId="77777777" w:rsidR="00A322BB" w:rsidRDefault="00A322BB" w:rsidP="002B460B">
                              <w:pPr>
                                <w:ind w:firstLine="0"/>
                                <w:jc w:val="center"/>
                              </w:pPr>
                              <w:r>
                                <w:t>Potvrdenie pre Dáta 2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7797819" id="Skupina 22" o:spid="_x0000_s1044" style="position:absolute;left:0;text-align:left;margin-left:113.95pt;margin-top:19.85pt;width:184.2pt;height:32.6pt;flip:x;z-index:251674624;mso-height-relative:margin" coordorigin=",51" coordsize="23393,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">
                <v:shape id="Rovná spojovacia šípka 23" o:spid="_x0000_s1045"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Textové pole 24" o:spid="_x0000_s1046" type="#_x0000_t202" style="position:absolute;left:4455;top:51;width:17760;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" filled="f" stroked="f" strokeweight=".5pt">
                  <v:textbox>
                    <w:txbxContent>
                      <w:p w14:paraId="4FD0DE8E" w14:textId="77777777" w:rsidR="00A322BB" w:rsidRDefault="00A322BB" w:rsidP="002B460B">
                        <w:pPr>
                          <w:ind w:firstLine="0"/>
                          <w:jc w:val="center"/>
                        </w:pPr>
                        <w:r>
                          <w:t>Potvrdenie pre Dáta 2 [p]</w:t>
                        </w:r>
                      </w:p>
                    </w:txbxContent>
                  </v:textbox>
                </v:shape>
              </v:group>
            </w:pict>
          </mc:Fallback>
        </mc:AlternateContent>
      </w:r>
    </w:p>
    <w:p w14:paraId="38B4349F" w14:textId="77777777" w:rsidR="002B460B" w:rsidRPr="002B460B" w:rsidRDefault="002B460B" w:rsidP="002B460B"/>
    <w:p w14:paraId="74537B45" w14:textId="77777777" w:rsidR="00D069EA" w:rsidRDefault="00783504" w:rsidP="00D069EA">
      <w:r>
        <w:rPr>
          <w:noProof/>
        </w:rPr>
        <mc:AlternateContent>
          <mc:Choice Requires="wpg">
            <w:drawing>
              <wp:anchor distT="0" distB="0" distL="114300" distR="114300" simplePos="0" relativeHeight="251676672" behindDoc="0" locked="0" layoutInCell="1" allowOverlap="1" wp14:anchorId="04274B53" wp14:editId="72816459">
                <wp:simplePos x="0" y="0"/>
                <wp:positionH relativeFrom="column">
                  <wp:posOffset>1508125</wp:posOffset>
                </wp:positionH>
                <wp:positionV relativeFrom="paragraph">
                  <wp:posOffset>27305</wp:posOffset>
                </wp:positionV>
                <wp:extent cx="2339340" cy="419100"/>
                <wp:effectExtent l="0" t="38100" r="99060" b="95250"/>
                <wp:wrapNone/>
                <wp:docPr id="28" name="Skupina 28"/>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29" name="Rovná spojovacia šípka 29"/>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Textové pole 30"/>
                        <wps:cNvSpPr txBox="1"/>
                        <wps:spPr>
                          <a:xfrm rot="244639">
                            <a:off x="445770" y="0"/>
                            <a:ext cx="1630680" cy="299264"/>
                          </a:xfrm>
                          <a:prstGeom prst="rect">
                            <a:avLst/>
                          </a:prstGeom>
                          <a:noFill/>
                          <a:ln w="6350">
                            <a:noFill/>
                          </a:ln>
                        </wps:spPr>
                        <wps:txbx>
                          <w:txbxContent>
                            <w:p w14:paraId="09BD61B8" w14:textId="77777777" w:rsidR="00A322BB" w:rsidRDefault="00A322BB" w:rsidP="00783504">
                              <w:pPr>
                                <w:ind w:firstLine="0"/>
                                <w:jc w:val="center"/>
                              </w:pPr>
                              <w:r>
                                <w:t>Dáta 4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274B53" id="Skupina 28" o:spid="_x0000_s1047" style="position:absolute;left:0;text-align:left;margin-left:118.75pt;margin-top:2.15pt;width:184.2pt;height:33pt;z-index:25167667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">
                <v:shape id="Rovná spojovacia šípka 29" o:spid="_x0000_s104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Textové pole 30" o:spid="_x0000_s1049"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" filled="f" stroked="f" strokeweight=".5pt">
                  <v:textbox>
                    <w:txbxContent>
                      <w:p w14:paraId="09BD61B8" w14:textId="77777777" w:rsidR="00A322BB" w:rsidRDefault="00A322BB" w:rsidP="00783504">
                        <w:pPr>
                          <w:ind w:firstLine="0"/>
                          <w:jc w:val="center"/>
                        </w:pPr>
                        <w:r>
                          <w:t>Dáta 4 [c]</w:t>
                        </w:r>
                      </w:p>
                    </w:txbxContent>
                  </v:textbox>
                </v:shape>
              </v:group>
            </w:pict>
          </mc:Fallback>
        </mc:AlternateContent>
      </w:r>
    </w:p>
    <w:p w14:paraId="41ACF928" w14:textId="77777777" w:rsidR="002B460B" w:rsidRDefault="00783504" w:rsidP="00D069EA">
      <w:r>
        <w:rPr>
          <w:noProof/>
        </w:rPr>
        <mc:AlternateContent>
          <mc:Choice Requires="wpg">
            <w:drawing>
              <wp:anchor distT="0" distB="0" distL="114300" distR="114300" simplePos="0" relativeHeight="251678720" behindDoc="0" locked="0" layoutInCell="1" allowOverlap="1" wp14:anchorId="68F3A92F" wp14:editId="66AE5DD8">
                <wp:simplePos x="0" y="0"/>
                <wp:positionH relativeFrom="column">
                  <wp:posOffset>1431925</wp:posOffset>
                </wp:positionH>
                <wp:positionV relativeFrom="paragraph">
                  <wp:posOffset>250825</wp:posOffset>
                </wp:positionV>
                <wp:extent cx="2438195" cy="414994"/>
                <wp:effectExtent l="0" t="76200" r="19685" b="99695"/>
                <wp:wrapNone/>
                <wp:docPr id="31" name="Skupina 31"/>
                <wp:cNvGraphicFramePr/>
                <a:graphic xmlns:a="http://schemas.openxmlformats.org/drawingml/2006/main">
                  <a:graphicData uri="http://schemas.microsoft.com/office/word/2010/wordprocessingGroup">
                    <wpg:wgp>
                      <wpg:cNvGrpSpPr/>
                      <wpg:grpSpPr>
                        <a:xfrm flipH="1">
                          <a:off x="0" y="0"/>
                          <a:ext cx="2438195" cy="414994"/>
                          <a:chOff x="-29597" y="4106"/>
                          <a:chExt cx="2438195" cy="414994"/>
                        </a:xfrm>
                      </wpg:grpSpPr>
                      <wps:wsp>
                        <wps:cNvPr id="32" name="Rovná spojovacia šípka 32"/>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Textové pole 33"/>
                        <wps:cNvSpPr txBox="1"/>
                        <wps:spPr>
                          <a:xfrm rot="244639">
                            <a:off x="-29597" y="4106"/>
                            <a:ext cx="2438195" cy="299264"/>
                          </a:xfrm>
                          <a:prstGeom prst="rect">
                            <a:avLst/>
                          </a:prstGeom>
                          <a:noFill/>
                          <a:ln w="6350">
                            <a:noFill/>
                          </a:ln>
                        </wps:spPr>
                        <wps:txbx>
                          <w:txbxContent>
                            <w:p w14:paraId="49CB62AF" w14:textId="77777777" w:rsidR="00A322BB" w:rsidRDefault="00A322BB" w:rsidP="00783504">
                              <w:pPr>
                                <w:ind w:firstLine="0"/>
                                <w:jc w:val="center"/>
                              </w:pPr>
                              <w:r>
                                <w:t>Negatívne potvrdenie pre Dáta 3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F3A92F" id="Skupina 31" o:spid="_x0000_s1050" style="position:absolute;left:0;text-align:left;margin-left:112.75pt;margin-top:19.75pt;width:192pt;height:32.7pt;flip:x;z-index:251678720;mso-width-relative:margin;mso-height-relative:margin" coordorigin="-295,41" coordsize="243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">
                <v:shape id="Rovná spojovacia šípka 32" o:spid="_x0000_s1051"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shape id="Textové pole 33" o:spid="_x0000_s1052" type="#_x0000_t202" style="position:absolute;left:-295;top:41;width:24380;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" filled="f" stroked="f" strokeweight=".5pt">
                  <v:textbox>
                    <w:txbxContent>
                      <w:p w14:paraId="49CB62AF" w14:textId="77777777" w:rsidR="00A322BB" w:rsidRDefault="00A322BB" w:rsidP="00783504">
                        <w:pPr>
                          <w:ind w:firstLine="0"/>
                          <w:jc w:val="center"/>
                        </w:pPr>
                        <w:r>
                          <w:t>Negatívne potvrdenie pre Dáta 3 [n]</w:t>
                        </w:r>
                      </w:p>
                    </w:txbxContent>
                  </v:textbox>
                </v:shape>
              </v:group>
            </w:pict>
          </mc:Fallback>
        </mc:AlternateContent>
      </w:r>
    </w:p>
    <w:p w14:paraId="23DF4D5F" w14:textId="77777777" w:rsidR="002B460B" w:rsidRDefault="002B460B" w:rsidP="00D069EA"/>
    <w:p w14:paraId="48A8072F" w14:textId="77777777" w:rsidR="002B460B" w:rsidRDefault="00783504" w:rsidP="00D069EA">
      <w:r>
        <w:rPr>
          <w:noProof/>
        </w:rPr>
        <mc:AlternateContent>
          <mc:Choice Requires="wpg">
            <w:drawing>
              <wp:anchor distT="0" distB="0" distL="114300" distR="114300" simplePos="0" relativeHeight="251680768" behindDoc="0" locked="0" layoutInCell="1" allowOverlap="1" wp14:anchorId="4A530547" wp14:editId="6DFE5E84">
                <wp:simplePos x="0" y="0"/>
                <wp:positionH relativeFrom="column">
                  <wp:posOffset>1508125</wp:posOffset>
                </wp:positionH>
                <wp:positionV relativeFrom="paragraph">
                  <wp:posOffset>43969</wp:posOffset>
                </wp:positionV>
                <wp:extent cx="2339340" cy="419100"/>
                <wp:effectExtent l="0" t="38100" r="99060" b="95250"/>
                <wp:wrapNone/>
                <wp:docPr id="34" name="Skupina 34"/>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35" name="Rovná spojovacia šípka 3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ové pole 36"/>
                        <wps:cNvSpPr txBox="1"/>
                        <wps:spPr>
                          <a:xfrm rot="244639">
                            <a:off x="445770" y="0"/>
                            <a:ext cx="1630680" cy="299264"/>
                          </a:xfrm>
                          <a:prstGeom prst="rect">
                            <a:avLst/>
                          </a:prstGeom>
                          <a:noFill/>
                          <a:ln w="6350">
                            <a:noFill/>
                          </a:ln>
                        </wps:spPr>
                        <wps:txbx>
                          <w:txbxContent>
                            <w:p w14:paraId="7A7E14F0" w14:textId="77777777" w:rsidR="00A322BB" w:rsidRDefault="00A322BB" w:rsidP="00783504">
                              <w:pPr>
                                <w:ind w:firstLine="0"/>
                                <w:jc w:val="center"/>
                              </w:pPr>
                              <w:r>
                                <w:t>Dáta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530547" id="Skupina 34" o:spid="_x0000_s1053" style="position:absolute;left:0;text-align:left;margin-left:118.75pt;margin-top:3.45pt;width:184.2pt;height:33pt;z-index:251680768"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">
                <v:shape id="Rovná spojovacia šípka 35" o:spid="_x0000_s1054"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Textové pole 36" o:spid="_x0000_s1055"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" filled="f" stroked="f" strokeweight=".5pt">
                  <v:textbox>
                    <w:txbxContent>
                      <w:p w14:paraId="7A7E14F0" w14:textId="77777777" w:rsidR="00A322BB" w:rsidRDefault="00A322BB" w:rsidP="00783504">
                        <w:pPr>
                          <w:ind w:firstLine="0"/>
                          <w:jc w:val="center"/>
                        </w:pPr>
                        <w:r>
                          <w:t>Dáta 3 [b]</w:t>
                        </w:r>
                      </w:p>
                    </w:txbxContent>
                  </v:textbox>
                </v:shape>
              </v:group>
            </w:pict>
          </mc:Fallback>
        </mc:AlternateContent>
      </w:r>
    </w:p>
    <w:p w14:paraId="71286F76" w14:textId="77777777" w:rsidR="002B460B" w:rsidRDefault="00783504" w:rsidP="00D069EA">
      <w:r>
        <w:rPr>
          <w:noProof/>
        </w:rPr>
        <mc:AlternateContent>
          <mc:Choice Requires="wpg">
            <w:drawing>
              <wp:anchor distT="0" distB="0" distL="114300" distR="114300" simplePos="0" relativeHeight="251682816" behindDoc="0" locked="0" layoutInCell="1" allowOverlap="1" wp14:anchorId="527CD31B" wp14:editId="19BB950B">
                <wp:simplePos x="0" y="0"/>
                <wp:positionH relativeFrom="column">
                  <wp:posOffset>1477645</wp:posOffset>
                </wp:positionH>
                <wp:positionV relativeFrom="paragraph">
                  <wp:posOffset>220980</wp:posOffset>
                </wp:positionV>
                <wp:extent cx="2339340" cy="410906"/>
                <wp:effectExtent l="38100" t="57150" r="0" b="103505"/>
                <wp:wrapNone/>
                <wp:docPr id="37" name="Skupina 37"/>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38" name="Rovná spojovacia šípka 3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ové pole 39"/>
                        <wps:cNvSpPr txBox="1"/>
                        <wps:spPr>
                          <a:xfrm rot="244639">
                            <a:off x="445479" y="8194"/>
                            <a:ext cx="1861177" cy="299264"/>
                          </a:xfrm>
                          <a:prstGeom prst="rect">
                            <a:avLst/>
                          </a:prstGeom>
                          <a:noFill/>
                          <a:ln w="6350">
                            <a:noFill/>
                          </a:ln>
                        </wps:spPr>
                        <wps:txbx>
                          <w:txbxContent>
                            <w:p w14:paraId="6B0FA294" w14:textId="77777777" w:rsidR="00A322BB" w:rsidRDefault="00A322BB" w:rsidP="00783504">
                              <w:pPr>
                                <w:ind w:firstLine="0"/>
                                <w:jc w:val="center"/>
                              </w:pPr>
                              <w:r>
                                <w:t>Potvrdenie pre Dáta 4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27CD31B" id="Skupina 37" o:spid="_x0000_s1056" style="position:absolute;left:0;text-align:left;margin-left:116.35pt;margin-top:17.4pt;width:184.2pt;height:32.35pt;flip:x;z-index:251682816;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">
                <v:shape id="Rovná spojovacia šípka 38" o:spid="_x0000_s105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Textové pole 39" o:spid="_x0000_s1058"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" filled="f" stroked="f" strokeweight=".5pt">
                  <v:textbox>
                    <w:txbxContent>
                      <w:p w14:paraId="6B0FA294" w14:textId="77777777" w:rsidR="00A322BB" w:rsidRDefault="00A322BB" w:rsidP="00783504">
                        <w:pPr>
                          <w:ind w:firstLine="0"/>
                          <w:jc w:val="center"/>
                        </w:pPr>
                        <w:r>
                          <w:t>Potvrdenie pre Dáta 4 [p]</w:t>
                        </w:r>
                      </w:p>
                    </w:txbxContent>
                  </v:textbox>
                </v:shape>
              </v:group>
            </w:pict>
          </mc:Fallback>
        </mc:AlternateContent>
      </w:r>
    </w:p>
    <w:p w14:paraId="3748F675" w14:textId="77777777" w:rsidR="002B460B" w:rsidRDefault="002B460B" w:rsidP="00D069EA"/>
    <w:p w14:paraId="0523B243" w14:textId="77777777" w:rsidR="00783504" w:rsidRDefault="00783504" w:rsidP="00D069EA">
      <w:r>
        <w:rPr>
          <w:noProof/>
        </w:rPr>
        <mc:AlternateContent>
          <mc:Choice Requires="wpg">
            <w:drawing>
              <wp:anchor distT="0" distB="0" distL="114300" distR="114300" simplePos="0" relativeHeight="251684864" behindDoc="0" locked="0" layoutInCell="1" allowOverlap="1" wp14:anchorId="4C517F7E" wp14:editId="6D94DCF6">
                <wp:simplePos x="0" y="0"/>
                <wp:positionH relativeFrom="column">
                  <wp:posOffset>1500758</wp:posOffset>
                </wp:positionH>
                <wp:positionV relativeFrom="paragraph">
                  <wp:posOffset>50165</wp:posOffset>
                </wp:positionV>
                <wp:extent cx="2339340" cy="410906"/>
                <wp:effectExtent l="38100" t="57150" r="0" b="103505"/>
                <wp:wrapNone/>
                <wp:docPr id="40" name="Skupina 40"/>
                <wp:cNvGraphicFramePr/>
                <a:graphic xmlns:a="http://schemas.openxmlformats.org/drawingml/2006/main">
                  <a:graphicData uri="http://schemas.microsoft.com/office/word/2010/wordprocessingGroup">
                    <wpg:wgp>
                      <wpg:cNvGrpSpPr/>
                      <wpg:grpSpPr>
                        <a:xfrm flipH="1">
                          <a:off x="0" y="0"/>
                          <a:ext cx="2339340" cy="410906"/>
                          <a:chOff x="0" y="8194"/>
                          <a:chExt cx="2339340" cy="410906"/>
                        </a:xfrm>
                      </wpg:grpSpPr>
                      <wps:wsp>
                        <wps:cNvPr id="41" name="Rovná spojovacia šípka 4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ové pole 42"/>
                        <wps:cNvSpPr txBox="1"/>
                        <wps:spPr>
                          <a:xfrm rot="244639">
                            <a:off x="445479" y="8194"/>
                            <a:ext cx="1861177" cy="299264"/>
                          </a:xfrm>
                          <a:prstGeom prst="rect">
                            <a:avLst/>
                          </a:prstGeom>
                          <a:noFill/>
                          <a:ln w="6350">
                            <a:noFill/>
                          </a:ln>
                        </wps:spPr>
                        <wps:txbx>
                          <w:txbxContent>
                            <w:p w14:paraId="23A213A5" w14:textId="77777777" w:rsidR="00A322BB" w:rsidRDefault="00A322BB" w:rsidP="00783504">
                              <w:pPr>
                                <w:ind w:firstLine="0"/>
                                <w:jc w:val="center"/>
                              </w:pPr>
                              <w:r>
                                <w:t>Potvrdenie pre Dáta 3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C517F7E" id="Skupina 40" o:spid="_x0000_s1059" style="position:absolute;left:0;text-align:left;margin-left:118.15pt;margin-top:3.95pt;width:184.2pt;height:32.35pt;flip:x;z-index:251684864;mso-height-relative:margin" coordorigin=",81" coordsize="2339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4vkgMAAGQIAAAOAAAAZHJzL2Uyb0RvYy54bWy8Vs1u3DYQvhfIOxC6x1ppZa1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">
                <v:shape id="Rovná spojovacia šípka 41" o:spid="_x0000_s106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shape id="Textové pole 42" o:spid="_x0000_s1061"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" filled="f" stroked="f" strokeweight=".5pt">
                  <v:textbox>
                    <w:txbxContent>
                      <w:p w14:paraId="23A213A5" w14:textId="77777777" w:rsidR="00A322BB" w:rsidRDefault="00A322BB" w:rsidP="00783504">
                        <w:pPr>
                          <w:ind w:firstLine="0"/>
                          <w:jc w:val="center"/>
                        </w:pPr>
                        <w:r>
                          <w:t>Potvrdenie pre Dáta 3 [p]</w:t>
                        </w:r>
                      </w:p>
                    </w:txbxContent>
                  </v:textbox>
                </v:shape>
              </v:group>
            </w:pict>
          </mc:Fallback>
        </mc:AlternateContent>
      </w:r>
    </w:p>
    <w:p w14:paraId="457A59F4" w14:textId="77777777" w:rsidR="00783504" w:rsidRDefault="00783504" w:rsidP="00D069EA">
      <w:r>
        <w:rPr>
          <w:noProof/>
        </w:rPr>
        <mc:AlternateContent>
          <mc:Choice Requires="wpg">
            <w:drawing>
              <wp:anchor distT="0" distB="0" distL="114300" distR="114300" simplePos="0" relativeHeight="251686912" behindDoc="0" locked="0" layoutInCell="1" allowOverlap="1" wp14:anchorId="02EDC18E" wp14:editId="7627258C">
                <wp:simplePos x="0" y="0"/>
                <wp:positionH relativeFrom="column">
                  <wp:posOffset>1500505</wp:posOffset>
                </wp:positionH>
                <wp:positionV relativeFrom="paragraph">
                  <wp:posOffset>170815</wp:posOffset>
                </wp:positionV>
                <wp:extent cx="2339340" cy="419100"/>
                <wp:effectExtent l="0" t="38100" r="99060" b="95250"/>
                <wp:wrapNone/>
                <wp:docPr id="43" name="Skupina 43"/>
                <wp:cNvGraphicFramePr/>
                <a:graphic xmlns:a="http://schemas.openxmlformats.org/drawingml/2006/main">
                  <a:graphicData uri="http://schemas.microsoft.com/office/word/2010/wordprocessingGroup">
                    <wpg:wgp>
                      <wpg:cNvGrpSpPr/>
                      <wpg:grpSpPr>
                        <a:xfrm>
                          <a:off x="0" y="0"/>
                          <a:ext cx="2339340" cy="419100"/>
                          <a:chOff x="0" y="0"/>
                          <a:chExt cx="2339340" cy="419100"/>
                        </a:xfrm>
                      </wpg:grpSpPr>
                      <wps:wsp>
                        <wps:cNvPr id="44" name="Rovná spojovacia šípka 4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ové pole 45"/>
                        <wps:cNvSpPr txBox="1"/>
                        <wps:spPr>
                          <a:xfrm rot="244639">
                            <a:off x="445770" y="0"/>
                            <a:ext cx="1630680" cy="299264"/>
                          </a:xfrm>
                          <a:prstGeom prst="rect">
                            <a:avLst/>
                          </a:prstGeom>
                          <a:noFill/>
                          <a:ln w="6350">
                            <a:noFill/>
                          </a:ln>
                        </wps:spPr>
                        <wps:txbx>
                          <w:txbxContent>
                            <w:p w14:paraId="56AF6D15" w14:textId="77777777" w:rsidR="00A322BB" w:rsidRDefault="00A322BB" w:rsidP="00783504">
                              <w:pPr>
                                <w:ind w:firstLine="0"/>
                                <w:jc w:val="center"/>
                              </w:pPr>
                              <w:proofErr w:type="spellStart"/>
                              <w:r>
                                <w:t>Keepalive</w:t>
                              </w:r>
                              <w:proofErr w:type="spellEnd"/>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EDC18E" id="Skupina 43" o:spid="_x0000_s1062" style="position:absolute;left:0;text-align:left;margin-left:118.15pt;margin-top:13.45pt;width:184.2pt;height:33pt;z-index:251686912" coordsize="2339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">
                <v:shape id="Rovná spojovacia šípka 44" o:spid="_x0000_s106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Textové pole 45" o:spid="_x0000_s1064"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" filled="f" stroked="f" strokeweight=".5pt">
                  <v:textbox>
                    <w:txbxContent>
                      <w:p w14:paraId="56AF6D15" w14:textId="77777777" w:rsidR="00A322BB" w:rsidRDefault="00A322BB" w:rsidP="00783504">
                        <w:pPr>
                          <w:ind w:firstLine="0"/>
                          <w:jc w:val="center"/>
                        </w:pPr>
                        <w:proofErr w:type="spellStart"/>
                        <w:r>
                          <w:t>Keepalive</w:t>
                        </w:r>
                        <w:proofErr w:type="spellEnd"/>
                        <w:r>
                          <w:t xml:space="preserve"> [k]</w:t>
                        </w:r>
                      </w:p>
                    </w:txbxContent>
                  </v:textbox>
                </v:shape>
              </v:group>
            </w:pict>
          </mc:Fallback>
        </mc:AlternateContent>
      </w:r>
    </w:p>
    <w:p w14:paraId="01D9C687" w14:textId="77777777" w:rsidR="00783504" w:rsidRDefault="00783504" w:rsidP="00D069EA"/>
    <w:p w14:paraId="1AA1D734" w14:textId="77777777" w:rsidR="00783504" w:rsidRDefault="00783504" w:rsidP="00D069EA">
      <w:r>
        <w:rPr>
          <w:noProof/>
        </w:rPr>
        <mc:AlternateContent>
          <mc:Choice Requires="wpg">
            <w:drawing>
              <wp:anchor distT="0" distB="0" distL="114300" distR="114300" simplePos="0" relativeHeight="251688960" behindDoc="0" locked="0" layoutInCell="1" allowOverlap="1" wp14:anchorId="56D85835" wp14:editId="44BCCCD5">
                <wp:simplePos x="0" y="0"/>
                <wp:positionH relativeFrom="column">
                  <wp:posOffset>1487805</wp:posOffset>
                </wp:positionH>
                <wp:positionV relativeFrom="paragraph">
                  <wp:posOffset>52705</wp:posOffset>
                </wp:positionV>
                <wp:extent cx="2339340" cy="415963"/>
                <wp:effectExtent l="38100" t="57150" r="0" b="98425"/>
                <wp:wrapNone/>
                <wp:docPr id="46" name="Skupina 46"/>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47" name="Rovná spojovacia šípka 4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Textové pole 48"/>
                        <wps:cNvSpPr txBox="1"/>
                        <wps:spPr>
                          <a:xfrm rot="244639">
                            <a:off x="303408" y="3137"/>
                            <a:ext cx="2003429" cy="299264"/>
                          </a:xfrm>
                          <a:prstGeom prst="rect">
                            <a:avLst/>
                          </a:prstGeom>
                          <a:noFill/>
                          <a:ln w="6350">
                            <a:noFill/>
                          </a:ln>
                        </wps:spPr>
                        <wps:txbx>
                          <w:txbxContent>
                            <w:p w14:paraId="38C9C510" w14:textId="77777777" w:rsidR="00A322BB" w:rsidRDefault="00A322BB" w:rsidP="00783504">
                              <w:pPr>
                                <w:ind w:firstLine="0"/>
                                <w:jc w:val="center"/>
                              </w:pPr>
                              <w:r>
                                <w:t xml:space="preserve">Potvrdenie pre </w:t>
                              </w:r>
                              <w:proofErr w:type="spellStart"/>
                              <w:r>
                                <w:t>keepalive</w:t>
                              </w:r>
                              <w:proofErr w:type="spellEnd"/>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6D85835" id="Skupina 46" o:spid="_x0000_s1065" style="position:absolute;left:0;text-align:left;margin-left:117.15pt;margin-top:4.15pt;width:184.2pt;height:32.75pt;flip:x;z-index:251688960;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">
                <v:shape id="Rovná spojovacia šípka 47" o:spid="_x0000_s106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shape id="Textové pole 48" o:spid="_x0000_s1067" type="#_x0000_t202" style="position:absolute;left:3034;top:31;width:20034;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" filled="f" stroked="f" strokeweight=".5pt">
                  <v:textbox>
                    <w:txbxContent>
                      <w:p w14:paraId="38C9C510" w14:textId="77777777" w:rsidR="00A322BB" w:rsidRDefault="00A322BB" w:rsidP="00783504">
                        <w:pPr>
                          <w:ind w:firstLine="0"/>
                          <w:jc w:val="center"/>
                        </w:pPr>
                        <w:r>
                          <w:t xml:space="preserve">Potvrdenie pre </w:t>
                        </w:r>
                        <w:proofErr w:type="spellStart"/>
                        <w:r>
                          <w:t>keepalive</w:t>
                        </w:r>
                        <w:proofErr w:type="spellEnd"/>
                        <w:r>
                          <w:t xml:space="preserve"> [k]</w:t>
                        </w:r>
                      </w:p>
                    </w:txbxContent>
                  </v:textbox>
                </v:shape>
              </v:group>
            </w:pict>
          </mc:Fallback>
        </mc:AlternateContent>
      </w:r>
    </w:p>
    <w:p w14:paraId="4DC9952C" w14:textId="77777777" w:rsidR="00783504" w:rsidRDefault="00783504" w:rsidP="00D069EA"/>
    <w:p w14:paraId="496C9B11" w14:textId="77777777" w:rsidR="00783504" w:rsidRDefault="00783504" w:rsidP="00D069EA">
      <w:r>
        <w:rPr>
          <w:noProof/>
        </w:rPr>
        <mc:AlternateContent>
          <mc:Choice Requires="wps">
            <w:drawing>
              <wp:anchor distT="0" distB="0" distL="114300" distR="114300" simplePos="0" relativeHeight="251689984" behindDoc="0" locked="0" layoutInCell="1" allowOverlap="1" wp14:anchorId="1A0AF095" wp14:editId="30BC3881">
                <wp:simplePos x="0" y="0"/>
                <wp:positionH relativeFrom="column">
                  <wp:posOffset>2468245</wp:posOffset>
                </wp:positionH>
                <wp:positionV relativeFrom="paragraph">
                  <wp:posOffset>125095</wp:posOffset>
                </wp:positionV>
                <wp:extent cx="914400" cy="304800"/>
                <wp:effectExtent l="0" t="0" r="0" b="0"/>
                <wp:wrapNone/>
                <wp:docPr id="49" name="Textové pole 4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3C47F86F" w14:textId="77777777" w:rsidR="00A322BB" w:rsidRDefault="00A322BB" w:rsidP="00783504">
                            <w:pPr>
                              <w:ind w:firstLine="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AF095" id="Textové pole 49" o:spid="_x0000_s1068" type="#_x0000_t202" style="position:absolute;left:0;text-align:left;margin-left:194.35pt;margin-top:9.85pt;width:1in;height:24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" filled="f" stroked="f" strokeweight=".5pt">
                <v:textbox>
                  <w:txbxContent>
                    <w:p w14:paraId="3C47F86F" w14:textId="77777777" w:rsidR="00A322BB" w:rsidRDefault="00A322BB" w:rsidP="00783504">
                      <w:pPr>
                        <w:ind w:firstLine="0"/>
                      </w:pPr>
                      <w:r>
                        <w:t>...</w:t>
                      </w:r>
                    </w:p>
                  </w:txbxContent>
                </v:textbox>
              </v:shape>
            </w:pict>
          </mc:Fallback>
        </mc:AlternateContent>
      </w:r>
    </w:p>
    <w:p w14:paraId="6685AC19" w14:textId="77777777" w:rsidR="00783504" w:rsidRDefault="005564E6" w:rsidP="00D069EA">
      <w:r>
        <w:rPr>
          <w:noProof/>
        </w:rPr>
        <mc:AlternateContent>
          <mc:Choice Requires="wps">
            <w:drawing>
              <wp:anchor distT="0" distB="0" distL="114300" distR="114300" simplePos="0" relativeHeight="251692032" behindDoc="0" locked="0" layoutInCell="1" allowOverlap="1" wp14:anchorId="3FD0856E" wp14:editId="3D9B9B43">
                <wp:simplePos x="0" y="0"/>
                <wp:positionH relativeFrom="column">
                  <wp:posOffset>4271645</wp:posOffset>
                </wp:positionH>
                <wp:positionV relativeFrom="paragraph">
                  <wp:posOffset>222885</wp:posOffset>
                </wp:positionV>
                <wp:extent cx="914400" cy="304800"/>
                <wp:effectExtent l="0" t="0" r="0" b="0"/>
                <wp:wrapNone/>
                <wp:docPr id="50" name="Textové pole 5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52804FCD" w14:textId="77777777" w:rsidR="00A322BB" w:rsidRDefault="00A322BB" w:rsidP="00783504">
                            <w:pPr>
                              <w:ind w:firstLine="0"/>
                            </w:pPr>
                            <w:r>
                              <w:t xml:space="preserve">Čakanie na </w:t>
                            </w:r>
                            <w:proofErr w:type="spellStart"/>
                            <w:r>
                              <w:t>keepalive</w:t>
                            </w:r>
                            <w:proofErr w:type="spellEnd"/>
                            <w: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0856E" id="Textové pole 50" o:spid="_x0000_s1069" type="#_x0000_t202" style="position:absolute;left:0;text-align:left;margin-left:336.35pt;margin-top:17.55pt;width:1in;height:24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" filled="f" stroked="f" strokeweight=".5pt">
                <v:textbox>
                  <w:txbxContent>
                    <w:p w14:paraId="52804FCD" w14:textId="77777777" w:rsidR="00A322BB" w:rsidRDefault="00A322BB" w:rsidP="00783504">
                      <w:pPr>
                        <w:ind w:firstLine="0"/>
                      </w:pPr>
                      <w:r>
                        <w:t xml:space="preserve">Čakanie na </w:t>
                      </w:r>
                      <w:proofErr w:type="spellStart"/>
                      <w:r>
                        <w:t>keepalive</w:t>
                      </w:r>
                      <w:proofErr w:type="spellEnd"/>
                      <w:r>
                        <w:t xml:space="preserve"> 1</w:t>
                      </w:r>
                    </w:p>
                  </w:txbxContent>
                </v:textbox>
              </v:shape>
            </w:pict>
          </mc:Fallback>
        </mc:AlternateContent>
      </w:r>
    </w:p>
    <w:p w14:paraId="31281B84" w14:textId="77777777" w:rsidR="00783504" w:rsidRDefault="005564E6" w:rsidP="00D069EA">
      <w:r>
        <w:rPr>
          <w:noProof/>
        </w:rPr>
        <mc:AlternateContent>
          <mc:Choice Requires="wps">
            <w:drawing>
              <wp:anchor distT="0" distB="0" distL="114300" distR="114300" simplePos="0" relativeHeight="251694080" behindDoc="0" locked="0" layoutInCell="1" allowOverlap="1" wp14:anchorId="15A02C10" wp14:editId="3CC729AB">
                <wp:simplePos x="0" y="0"/>
                <wp:positionH relativeFrom="column">
                  <wp:posOffset>4274185</wp:posOffset>
                </wp:positionH>
                <wp:positionV relativeFrom="paragraph">
                  <wp:posOffset>191135</wp:posOffset>
                </wp:positionV>
                <wp:extent cx="914400" cy="304800"/>
                <wp:effectExtent l="0" t="0" r="0" b="0"/>
                <wp:wrapNone/>
                <wp:docPr id="52" name="Textové pole 52"/>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65A0E91A" w14:textId="77777777" w:rsidR="00A322BB" w:rsidRDefault="00A322BB" w:rsidP="005564E6">
                            <w:pPr>
                              <w:ind w:firstLine="0"/>
                            </w:pPr>
                            <w:r>
                              <w:t xml:space="preserve">Čakanie na </w:t>
                            </w:r>
                            <w:proofErr w:type="spellStart"/>
                            <w:r>
                              <w:t>keepalive</w:t>
                            </w:r>
                            <w:proofErr w:type="spellEnd"/>
                            <w: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02C10" id="Textové pole 52" o:spid="_x0000_s1070" type="#_x0000_t202" style="position:absolute;left:0;text-align:left;margin-left:336.55pt;margin-top:15.05pt;width:1in;height:24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" filled="f" stroked="f" strokeweight=".5pt">
                <v:textbox>
                  <w:txbxContent>
                    <w:p w14:paraId="65A0E91A" w14:textId="77777777" w:rsidR="00A322BB" w:rsidRDefault="00A322BB" w:rsidP="005564E6">
                      <w:pPr>
                        <w:ind w:firstLine="0"/>
                      </w:pPr>
                      <w:r>
                        <w:t xml:space="preserve">Čakanie na </w:t>
                      </w:r>
                      <w:proofErr w:type="spellStart"/>
                      <w:r>
                        <w:t>keepalive</w:t>
                      </w:r>
                      <w:proofErr w:type="spellEnd"/>
                      <w:r>
                        <w:t xml:space="preserve"> 2</w:t>
                      </w:r>
                    </w:p>
                  </w:txbxContent>
                </v:textbox>
              </v:shape>
            </w:pict>
          </mc:Fallback>
        </mc:AlternateContent>
      </w:r>
    </w:p>
    <w:p w14:paraId="6AB46806" w14:textId="77777777" w:rsidR="00783504" w:rsidRDefault="005564E6" w:rsidP="00D069EA">
      <w:r>
        <w:rPr>
          <w:noProof/>
        </w:rPr>
        <mc:AlternateContent>
          <mc:Choice Requires="wps">
            <w:drawing>
              <wp:anchor distT="0" distB="0" distL="114300" distR="114300" simplePos="0" relativeHeight="251696128" behindDoc="0" locked="0" layoutInCell="1" allowOverlap="1" wp14:anchorId="3F966661" wp14:editId="07E2683D">
                <wp:simplePos x="0" y="0"/>
                <wp:positionH relativeFrom="column">
                  <wp:posOffset>4274185</wp:posOffset>
                </wp:positionH>
                <wp:positionV relativeFrom="paragraph">
                  <wp:posOffset>151765</wp:posOffset>
                </wp:positionV>
                <wp:extent cx="914400" cy="304800"/>
                <wp:effectExtent l="0" t="0" r="0" b="0"/>
                <wp:wrapNone/>
                <wp:docPr id="53" name="Textové pole 53"/>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5BF9E9A5" w14:textId="77777777" w:rsidR="00A322BB" w:rsidRDefault="00A322BB" w:rsidP="005564E6">
                            <w:pPr>
                              <w:ind w:firstLine="0"/>
                            </w:pPr>
                            <w:r>
                              <w:t xml:space="preserve">Čakanie na </w:t>
                            </w:r>
                            <w:proofErr w:type="spellStart"/>
                            <w:r>
                              <w:t>keepalive</w:t>
                            </w:r>
                            <w:proofErr w:type="spellEnd"/>
                            <w:r>
                              <w:t xml:space="preserv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66661" id="Textové pole 53" o:spid="_x0000_s1071" type="#_x0000_t202" style="position:absolute;left:0;text-align:left;margin-left:336.55pt;margin-top:11.95pt;width:1in;height:24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" filled="f" stroked="f" strokeweight=".5pt">
                <v:textbox>
                  <w:txbxContent>
                    <w:p w14:paraId="5BF9E9A5" w14:textId="77777777" w:rsidR="00A322BB" w:rsidRDefault="00A322BB" w:rsidP="005564E6">
                      <w:pPr>
                        <w:ind w:firstLine="0"/>
                      </w:pPr>
                      <w:r>
                        <w:t xml:space="preserve">Čakanie na </w:t>
                      </w:r>
                      <w:proofErr w:type="spellStart"/>
                      <w:r>
                        <w:t>keepalive</w:t>
                      </w:r>
                      <w:proofErr w:type="spellEnd"/>
                      <w:r>
                        <w:t xml:space="preserve"> 3</w:t>
                      </w:r>
                    </w:p>
                  </w:txbxContent>
                </v:textbox>
              </v:shape>
            </w:pict>
          </mc:Fallback>
        </mc:AlternateContent>
      </w:r>
    </w:p>
    <w:p w14:paraId="26079C8D" w14:textId="77777777" w:rsidR="00783504" w:rsidRDefault="005564E6" w:rsidP="00D069EA">
      <w:r>
        <w:rPr>
          <w:noProof/>
        </w:rPr>
        <mc:AlternateContent>
          <mc:Choice Requires="wpg">
            <w:drawing>
              <wp:anchor distT="0" distB="0" distL="114300" distR="114300" simplePos="0" relativeHeight="251698176" behindDoc="0" locked="0" layoutInCell="1" allowOverlap="1" wp14:anchorId="13C5AD33" wp14:editId="21924A7B">
                <wp:simplePos x="0" y="0"/>
                <wp:positionH relativeFrom="column">
                  <wp:posOffset>1447165</wp:posOffset>
                </wp:positionH>
                <wp:positionV relativeFrom="paragraph">
                  <wp:posOffset>170180</wp:posOffset>
                </wp:positionV>
                <wp:extent cx="2339340" cy="415963"/>
                <wp:effectExtent l="38100" t="57150" r="0" b="98425"/>
                <wp:wrapNone/>
                <wp:docPr id="54" name="Skupina 54"/>
                <wp:cNvGraphicFramePr/>
                <a:graphic xmlns:a="http://schemas.openxmlformats.org/drawingml/2006/main">
                  <a:graphicData uri="http://schemas.microsoft.com/office/word/2010/wordprocessingGroup">
                    <wpg:wgp>
                      <wpg:cNvGrpSpPr/>
                      <wpg:grpSpPr>
                        <a:xfrm flipH="1">
                          <a:off x="0" y="0"/>
                          <a:ext cx="2339340" cy="415963"/>
                          <a:chOff x="0" y="3137"/>
                          <a:chExt cx="2339340" cy="415963"/>
                        </a:xfrm>
                      </wpg:grpSpPr>
                      <wps:wsp>
                        <wps:cNvPr id="55" name="Rovná spojovacia šípka 5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ové pole 56"/>
                        <wps:cNvSpPr txBox="1"/>
                        <wps:spPr>
                          <a:xfrm rot="244639">
                            <a:off x="181488" y="3137"/>
                            <a:ext cx="2003429" cy="299264"/>
                          </a:xfrm>
                          <a:prstGeom prst="rect">
                            <a:avLst/>
                          </a:prstGeom>
                          <a:noFill/>
                          <a:ln w="6350">
                            <a:noFill/>
                          </a:ln>
                        </wps:spPr>
                        <wps:txbx>
                          <w:txbxContent>
                            <w:p w14:paraId="1E249CB2" w14:textId="77777777" w:rsidR="00A322BB" w:rsidRDefault="00A322BB" w:rsidP="005564E6">
                              <w:pPr>
                                <w:ind w:firstLine="0"/>
                                <w:jc w:val="center"/>
                              </w:pPr>
                              <w:r>
                                <w:t>Ukončenie spojenia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C5AD33" id="Skupina 54" o:spid="_x0000_s1072" style="position:absolute;left:0;text-align:left;margin-left:113.95pt;margin-top:13.4pt;width:184.2pt;height:32.75pt;flip:x;z-index:251698176;mso-height-relative:margin" coordorigin=",31" coordsize="23393,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">
                <v:shape id="Rovná spojovacia šípka 55" o:spid="_x0000_s107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shape id="Textové pole 56" o:spid="_x0000_s1074" type="#_x0000_t202" style="position:absolute;left:1814;top:31;width:2003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" filled="f" stroked="f" strokeweight=".5pt">
                  <v:textbox>
                    <w:txbxContent>
                      <w:p w14:paraId="1E249CB2" w14:textId="77777777" w:rsidR="00A322BB" w:rsidRDefault="00A322BB" w:rsidP="005564E6">
                        <w:pPr>
                          <w:ind w:firstLine="0"/>
                          <w:jc w:val="center"/>
                        </w:pPr>
                        <w:r>
                          <w:t>Ukončenie spojenia [g]</w:t>
                        </w:r>
                      </w:p>
                    </w:txbxContent>
                  </v:textbox>
                </v:shape>
              </v:group>
            </w:pict>
          </mc:Fallback>
        </mc:AlternateContent>
      </w:r>
    </w:p>
    <w:p w14:paraId="0D0D960E" w14:textId="77777777" w:rsidR="00783504" w:rsidRDefault="00783504" w:rsidP="00D069EA"/>
    <w:p w14:paraId="5D425FD7" w14:textId="77777777" w:rsidR="00E23AB3" w:rsidRDefault="00E23AB3" w:rsidP="00D069EA"/>
    <w:p w14:paraId="5663A341" w14:textId="77777777" w:rsidR="00E23AB3" w:rsidRDefault="009E1F57" w:rsidP="00E23AB3">
      <w:r>
        <w:t xml:space="preserve">Diagram zobrazuje nadviazanie spojenia medzi klientom a serverom. Po nadviazaní spojenia klient odosiela textovú správu zloženú zo 4 fragmentov, kde 3. fragment je poškodený a bude nutné ho odoslať znova. </w:t>
      </w:r>
    </w:p>
    <w:p w14:paraId="477AE0E2" w14:textId="77777777" w:rsidR="00E23AB3" w:rsidRDefault="009E1F57" w:rsidP="00E23AB3">
      <w:r>
        <w:t xml:space="preserve">Prvé tri fragmenty sú označené </w:t>
      </w:r>
      <w:proofErr w:type="spellStart"/>
      <w:r>
        <w:t>flagom</w:t>
      </w:r>
      <w:proofErr w:type="spellEnd"/>
      <w:r>
        <w:t xml:space="preserve"> </w:t>
      </w:r>
      <w:r w:rsidRPr="009E1F57">
        <w:rPr>
          <w:rStyle w:val="KdChar"/>
        </w:rPr>
        <w:t>b</w:t>
      </w:r>
      <w:r>
        <w:t xml:space="preserve">, posledný je označený </w:t>
      </w:r>
      <w:proofErr w:type="spellStart"/>
      <w:r>
        <w:t>flagom</w:t>
      </w:r>
      <w:proofErr w:type="spellEnd"/>
      <w:r>
        <w:t xml:space="preserve"> </w:t>
      </w:r>
      <w:r w:rsidRPr="009E1F57">
        <w:rPr>
          <w:rStyle w:val="KdChar"/>
        </w:rPr>
        <w:t>c</w:t>
      </w:r>
      <w:r>
        <w:t xml:space="preserve">, ktorý symbolizuje, že je to posledný fragment. Okno má pre </w:t>
      </w:r>
      <w:proofErr w:type="spellStart"/>
      <w:r>
        <w:t>vizuálnosť</w:t>
      </w:r>
      <w:proofErr w:type="spellEnd"/>
      <w:r>
        <w:t xml:space="preserve"> nastavenú veľkosť 2. Fragment Dáta 3 simuluje</w:t>
      </w:r>
      <w:r w:rsidR="00E23AB3">
        <w:t xml:space="preserve"> prenos</w:t>
      </w:r>
      <w:r>
        <w:t xml:space="preserve"> chyby, server túto chybu odhalí a pomocou správy s </w:t>
      </w:r>
      <w:proofErr w:type="spellStart"/>
      <w:r>
        <w:t>flagom</w:t>
      </w:r>
      <w:proofErr w:type="spellEnd"/>
      <w:r>
        <w:t xml:space="preserve"> </w:t>
      </w:r>
      <w:r w:rsidRPr="009E1F57">
        <w:rPr>
          <w:rStyle w:val="KdChar"/>
        </w:rPr>
        <w:t>n</w:t>
      </w:r>
      <w:r>
        <w:t xml:space="preserve"> si fragment 3 vyžiada znova. Fragment je opätovne poslaný, bez straty fragmentu 4, ktorý bol poslaný korektne</w:t>
      </w:r>
      <w:r w:rsidR="00E23AB3">
        <w:t>, no ešte pred korektným doručením fragmentu 3</w:t>
      </w:r>
      <w:r>
        <w:t xml:space="preserve">. Každý </w:t>
      </w:r>
      <w:r w:rsidR="00E23AB3">
        <w:t>korektne prijatý fragment server potvrdí správou s </w:t>
      </w:r>
      <w:proofErr w:type="spellStart"/>
      <w:r w:rsidR="00E23AB3">
        <w:t>flagom</w:t>
      </w:r>
      <w:proofErr w:type="spellEnd"/>
      <w:r w:rsidR="00E23AB3">
        <w:t xml:space="preserve"> </w:t>
      </w:r>
      <w:r w:rsidR="00E23AB3" w:rsidRPr="00E23AB3">
        <w:rPr>
          <w:rStyle w:val="KdChar"/>
        </w:rPr>
        <w:t>p</w:t>
      </w:r>
      <w:r w:rsidR="00E23AB3">
        <w:t>. Klient nečaká na tieto správy po každom fragmente, ale prichádzajú postupne a posúvajú tak okno.</w:t>
      </w:r>
    </w:p>
    <w:p w14:paraId="501229FF" w14:textId="77777777" w:rsidR="00783504" w:rsidRDefault="00E23AB3" w:rsidP="00E23AB3">
      <w:r>
        <w:t>Alternatívne, ak klient vyčerpá možnosti svojho okna</w:t>
      </w:r>
      <w:r w:rsidR="00A16254">
        <w:t xml:space="preserve"> a zároveň neprišla žiadna pozitívna alebo negatívna potvrdzujúca správa,</w:t>
      </w:r>
      <w:r>
        <w:t xml:space="preserve"> nemôže poslať ďalší fragment, pokým nejakému fragmentu nevyprší čas na prijatie potvrdzujúcej správy od servera. Ak nejakému fragmentu vyprší čas na prijatie potvrdzujúcej správy, klient predpokladá, že fragment nebol doručený a klient pošle fragment ktorému chýba potvrdenie automaticky znova.</w:t>
      </w:r>
    </w:p>
    <w:p w14:paraId="63E20B0E" w14:textId="77777777" w:rsidR="00E23AB3" w:rsidRDefault="00E23AB3" w:rsidP="00E23AB3">
      <w:r>
        <w:t xml:space="preserve">Spojenie sa v tomto konkrétnom diagrame ukončuje po 3 nedoručených </w:t>
      </w:r>
      <w:proofErr w:type="spellStart"/>
      <w:r>
        <w:t>keepalive</w:t>
      </w:r>
      <w:proofErr w:type="spellEnd"/>
      <w:r>
        <w:t xml:space="preserve"> správach. Alternatívne je možné ho ukončiť </w:t>
      </w:r>
      <w:r w:rsidR="00ED39E4">
        <w:t>z klientovej strany odoslaním správy s </w:t>
      </w:r>
      <w:proofErr w:type="spellStart"/>
      <w:r w:rsidR="00ED39E4">
        <w:t>flagom</w:t>
      </w:r>
      <w:proofErr w:type="spellEnd"/>
      <w:r w:rsidR="00ED39E4">
        <w:t xml:space="preserve"> </w:t>
      </w:r>
      <w:r w:rsidR="00ED39E4" w:rsidRPr="00ED39E4">
        <w:rPr>
          <w:rStyle w:val="KdChar"/>
        </w:rPr>
        <w:t>g</w:t>
      </w:r>
      <w:r w:rsidR="00ED39E4">
        <w:t>, na ktorú by server odpovedal správou s </w:t>
      </w:r>
      <w:proofErr w:type="spellStart"/>
      <w:r w:rsidR="00ED39E4">
        <w:t>flagom</w:t>
      </w:r>
      <w:proofErr w:type="spellEnd"/>
      <w:r w:rsidR="00ED39E4">
        <w:t xml:space="preserve"> </w:t>
      </w:r>
      <w:r w:rsidR="00ED39E4" w:rsidRPr="00ED39E4">
        <w:rPr>
          <w:rStyle w:val="KdChar"/>
        </w:rPr>
        <w:t>g</w:t>
      </w:r>
      <w:r w:rsidR="00ED39E4">
        <w:t>.</w:t>
      </w:r>
    </w:p>
    <w:p w14:paraId="71CEF5BE" w14:textId="77777777" w:rsidR="00ED39E4" w:rsidRDefault="00ED39E4" w:rsidP="00E23AB3">
      <w:r>
        <w:t>Diagram zobrazuje prenos textových dát, alternatívne v prípade prenosu súboru najskôr klient odosiela paket s </w:t>
      </w:r>
      <w:proofErr w:type="spellStart"/>
      <w:r>
        <w:t>flagom</w:t>
      </w:r>
      <w:proofErr w:type="spellEnd"/>
      <w:r>
        <w:t xml:space="preserve"> </w:t>
      </w:r>
      <w:r w:rsidRPr="00ED39E4">
        <w:rPr>
          <w:rStyle w:val="KdChar"/>
        </w:rPr>
        <w:t>d</w:t>
      </w:r>
      <w:r>
        <w:t xml:space="preserve"> nesúcim meno súboru a potom posiela fragmenty súboru s </w:t>
      </w:r>
      <w:proofErr w:type="spellStart"/>
      <w:r>
        <w:t>flagmi</w:t>
      </w:r>
      <w:proofErr w:type="spellEnd"/>
      <w:r>
        <w:t xml:space="preserve"> </w:t>
      </w:r>
      <w:r w:rsidRPr="00ED39E4">
        <w:rPr>
          <w:rStyle w:val="KdChar"/>
        </w:rPr>
        <w:t>e</w:t>
      </w:r>
      <w:r>
        <w:t xml:space="preserve">, pričom posledný fragment má </w:t>
      </w:r>
      <w:proofErr w:type="spellStart"/>
      <w:r>
        <w:t>flag</w:t>
      </w:r>
      <w:proofErr w:type="spellEnd"/>
      <w:r>
        <w:t xml:space="preserve"> </w:t>
      </w:r>
      <w:r w:rsidRPr="00ED39E4">
        <w:rPr>
          <w:rStyle w:val="KdChar"/>
        </w:rPr>
        <w:t>f</w:t>
      </w:r>
      <w:r>
        <w:t>.</w:t>
      </w:r>
    </w:p>
    <w:p w14:paraId="2BB67C2D" w14:textId="77777777" w:rsidR="006058DF" w:rsidRDefault="006058DF" w:rsidP="00BC2C27">
      <w:r>
        <w:t>V diagrame neuvádzam šípky potvrdení a negatívnych potvrdení začínajúce v ústí šípky fragmentu dát, ako by to po správnosti malo byť. Pre prehľadnosť diagramu šípky potvrdení a negatívnych potvrdení uvádzam tak, aby sa nekrižovali.</w:t>
      </w:r>
      <w:r w:rsidR="00BC2C27">
        <w:t xml:space="preserve"> V diagrame nad šípkami uvádzam popis operácie a v [] </w:t>
      </w:r>
      <w:proofErr w:type="spellStart"/>
      <w:r w:rsidR="00BC2C27">
        <w:t>flag</w:t>
      </w:r>
      <w:proofErr w:type="spellEnd"/>
      <w:r w:rsidR="00BC2C27">
        <w:t>, ktorý je zapísaný v hlavičke a značí typ paketu.</w:t>
      </w:r>
    </w:p>
    <w:p w14:paraId="12C69175" w14:textId="77777777" w:rsidR="00BC2C27" w:rsidRPr="00D069EA" w:rsidRDefault="00BC2C27" w:rsidP="00BC2C27"/>
    <w:p w14:paraId="66C6F770" w14:textId="77777777" w:rsidR="00D069EA" w:rsidRDefault="00D069EA" w:rsidP="00D069EA">
      <w:pPr>
        <w:pStyle w:val="Nadpis2"/>
      </w:pPr>
      <w:bookmarkStart w:id="9" w:name="_Toc58149256"/>
      <w:r>
        <w:t>Popis kódu</w:t>
      </w:r>
      <w:bookmarkEnd w:id="9"/>
    </w:p>
    <w:p w14:paraId="7A0F7DE4" w14:textId="77777777" w:rsidR="00D069EA" w:rsidRDefault="00D069EA" w:rsidP="00D069EA"/>
    <w:p w14:paraId="3F5D9DD9" w14:textId="77777777" w:rsidR="00AC7E44" w:rsidRDefault="009E1F57" w:rsidP="00AC7E44">
      <w:r>
        <w:t xml:space="preserve">Program som implementoval v programovacom jazyku </w:t>
      </w:r>
      <w:proofErr w:type="spellStart"/>
      <w:r>
        <w:t>Python</w:t>
      </w:r>
      <w:proofErr w:type="spellEnd"/>
      <w:r>
        <w:t xml:space="preserve">. V programe som použil balík </w:t>
      </w:r>
      <w:proofErr w:type="spellStart"/>
      <w:r w:rsidRPr="009E1F57">
        <w:rPr>
          <w:rStyle w:val="KdChar"/>
        </w:rPr>
        <w:t>socket</w:t>
      </w:r>
      <w:proofErr w:type="spellEnd"/>
      <w:r>
        <w:t xml:space="preserve"> na prenos správ po sieti, balík </w:t>
      </w:r>
      <w:proofErr w:type="spellStart"/>
      <w:r w:rsidRPr="009E1F57">
        <w:rPr>
          <w:rStyle w:val="KdChar"/>
        </w:rPr>
        <w:t>struct</w:t>
      </w:r>
      <w:proofErr w:type="spellEnd"/>
      <w:r>
        <w:t xml:space="preserve"> na vytváranie štruktúr podobných jazyku C a balík </w:t>
      </w:r>
      <w:proofErr w:type="spellStart"/>
      <w:r w:rsidRPr="009E1F57">
        <w:rPr>
          <w:rStyle w:val="KdChar"/>
        </w:rPr>
        <w:t>crcmod</w:t>
      </w:r>
      <w:proofErr w:type="spellEnd"/>
      <w:r>
        <w:t xml:space="preserve"> na počítanie CRC kódu, ktorý používam ako </w:t>
      </w:r>
      <w:proofErr w:type="spellStart"/>
      <w:r>
        <w:t>checksum</w:t>
      </w:r>
      <w:proofErr w:type="spellEnd"/>
      <w:r>
        <w:t xml:space="preserve">. </w:t>
      </w:r>
    </w:p>
    <w:p w14:paraId="057D57CA" w14:textId="77777777" w:rsidR="006058DF" w:rsidRDefault="006058DF" w:rsidP="002D4CE4">
      <w:pPr>
        <w:ind w:firstLine="0"/>
      </w:pPr>
    </w:p>
    <w:p w14:paraId="349D9E93" w14:textId="77777777" w:rsidR="002D4CE4" w:rsidRDefault="002D4CE4" w:rsidP="002D4CE4">
      <w:pPr>
        <w:pStyle w:val="Nadpis1"/>
      </w:pPr>
      <w:bookmarkStart w:id="10" w:name="_Toc58149257"/>
      <w:r>
        <w:t>Zmeny oproti návrhu</w:t>
      </w:r>
      <w:bookmarkEnd w:id="10"/>
    </w:p>
    <w:p w14:paraId="1DD93E1A" w14:textId="77777777" w:rsidR="002D4CE4" w:rsidRDefault="002D4CE4" w:rsidP="002D4CE4"/>
    <w:p w14:paraId="323036F9" w14:textId="77777777" w:rsidR="002D4CE4" w:rsidRDefault="002D4CE4" w:rsidP="002D4CE4">
      <w:r>
        <w:t>V tomto dokumente uvádzam celý, nezmenený pôvodný návrh programu a komunikačného protokolu. V tejto kapitole popíšem zmeny oproti návrhu, ktoré som urobil počal samotnej implementácie.</w:t>
      </w:r>
    </w:p>
    <w:p w14:paraId="7EB9CBE4" w14:textId="77777777" w:rsidR="002D4CE4" w:rsidRDefault="002D4CE4" w:rsidP="002D4CE4">
      <w:pPr>
        <w:pStyle w:val="Nadpis2"/>
      </w:pPr>
      <w:bookmarkStart w:id="11" w:name="_Toc58149258"/>
      <w:r>
        <w:lastRenderedPageBreak/>
        <w:t>Zmena ukončenia spojenia</w:t>
      </w:r>
      <w:bookmarkEnd w:id="11"/>
    </w:p>
    <w:p w14:paraId="38CFD713" w14:textId="77777777" w:rsidR="002D4CE4" w:rsidRDefault="002D4CE4" w:rsidP="002D4CE4"/>
    <w:p w14:paraId="187AC773" w14:textId="77777777" w:rsidR="002D4CE4" w:rsidRDefault="002D4CE4" w:rsidP="002D4CE4">
      <w:r>
        <w:t xml:space="preserve">Spojenie sa ukončí explicitne odoslaním správy s príslušným </w:t>
      </w:r>
      <w:proofErr w:type="spellStart"/>
      <w:r>
        <w:t>flagom</w:t>
      </w:r>
      <w:proofErr w:type="spellEnd"/>
      <w:r>
        <w:t xml:space="preserve"> ak sa odhlási klient. Ak vyprší lehota na prijatie </w:t>
      </w:r>
      <w:proofErr w:type="spellStart"/>
      <w:r>
        <w:t>keepalive</w:t>
      </w:r>
      <w:proofErr w:type="spellEnd"/>
      <w:r>
        <w:t xml:space="preserve"> na serveri, tak sa spojenie s klientom považuje za neaktívne a žiadne správy pre jeho ukončenie sa neposielajú. </w:t>
      </w:r>
      <w:r w:rsidR="007C571E">
        <w:t xml:space="preserve">Rovnako to funguje, ak server neodpovie na </w:t>
      </w:r>
      <w:proofErr w:type="spellStart"/>
      <w:r w:rsidR="007C571E">
        <w:t>keepalive</w:t>
      </w:r>
      <w:proofErr w:type="spellEnd"/>
      <w:r w:rsidR="007C571E">
        <w:t xml:space="preserve"> správy klientovi, vtedy klient považuje server za neaktívny.</w:t>
      </w:r>
    </w:p>
    <w:p w14:paraId="39424E8F" w14:textId="77777777" w:rsidR="002D4CE4" w:rsidRDefault="002D4CE4" w:rsidP="002D4CE4"/>
    <w:p w14:paraId="3FCC9E3D" w14:textId="77777777" w:rsidR="002D4CE4" w:rsidRDefault="002D4CE4" w:rsidP="002D4CE4">
      <w:pPr>
        <w:pStyle w:val="Nadpis2"/>
      </w:pPr>
      <w:bookmarkStart w:id="12" w:name="_Toc58149259"/>
      <w:r>
        <w:t>Metóda kontrolnej sumy – doplnenie odôvodnenia</w:t>
      </w:r>
      <w:bookmarkEnd w:id="12"/>
    </w:p>
    <w:p w14:paraId="27DF5F48" w14:textId="77777777" w:rsidR="002D4CE4" w:rsidRDefault="002D4CE4" w:rsidP="002D4CE4"/>
    <w:p w14:paraId="3F570DD2" w14:textId="77777777" w:rsidR="002D4CE4" w:rsidRDefault="00440B39" w:rsidP="002D4CE4">
      <w:r>
        <w:t>Pre potreby riešenia som zvolil 32b funkciu pre výpočet CRC</w:t>
      </w:r>
      <w:r w:rsidR="00CA72EE">
        <w:t>, teda CRC-32</w:t>
      </w:r>
      <w:r>
        <w:t xml:space="preserve">. </w:t>
      </w:r>
      <w:r w:rsidR="00C10982">
        <w:t xml:space="preserve">Používam štandardný generujúci polynóm s hodnotou </w:t>
      </w:r>
      <w:r w:rsidR="00C10982" w:rsidRPr="00C10982">
        <w:t>0x04C11DB7</w:t>
      </w:r>
      <w:r w:rsidR="00C10982">
        <w:t xml:space="preserve">. </w:t>
      </w:r>
      <w:r>
        <w:t xml:space="preserve">Takýto výpočet prináša takmer 100% úspešnú kontrolu integrity dát a hlavičky. Pre potreby kontroly integrity 1472B hlavičky a dát, ktoré dokáže prenášať môj program v Ethernete II maximálne, by stačilo použiť aj CRC-16 a výsledky by boli </w:t>
      </w:r>
      <w:r w:rsidR="00CA72EE">
        <w:t>podobne dobré</w:t>
      </w:r>
      <w:r>
        <w:t>.</w:t>
      </w:r>
    </w:p>
    <w:p w14:paraId="09BA01C4" w14:textId="77777777" w:rsidR="00CA72EE" w:rsidRDefault="00440B39" w:rsidP="00CA72EE">
      <w:r>
        <w:t xml:space="preserve">Problém nastáva s testovaním na </w:t>
      </w:r>
      <w:proofErr w:type="spellStart"/>
      <w:r>
        <w:t>localhoste</w:t>
      </w:r>
      <w:proofErr w:type="spellEnd"/>
      <w:r>
        <w:t>, kde som empiricky zistil, že dáta nie sú prenášané v Ethernet II rámcoch a ich maximálna veľkosť teda nie je 1500B.</w:t>
      </w:r>
      <w:r w:rsidR="00CA72EE">
        <w:t xml:space="preserve"> V mojom programe som ošetril vstupy, aby žiaden paket nepresiahol veľkosť dát 1500B, ale keby som to neošetril, bolo by možné na </w:t>
      </w:r>
      <w:proofErr w:type="spellStart"/>
      <w:r w:rsidR="00CA72EE">
        <w:t>localhoste</w:t>
      </w:r>
      <w:proofErr w:type="spellEnd"/>
      <w:r w:rsidR="00CA72EE">
        <w:t xml:space="preserve"> úspešne poslať a prijať aj 10000B textu v jednom pakete, bez toho, aby bol akokoľvek fragmentovaný na linkovej vrstve. Dôkaz na obrázku nižšie.</w:t>
      </w:r>
    </w:p>
    <w:p w14:paraId="3FE272D4" w14:textId="77777777" w:rsidR="00440B39" w:rsidRPr="002D4CE4" w:rsidRDefault="00440B39" w:rsidP="00440B39">
      <w:pPr>
        <w:ind w:firstLine="0"/>
      </w:pPr>
      <w:r w:rsidRPr="00440B39">
        <w:rPr>
          <w:noProof/>
        </w:rPr>
        <w:drawing>
          <wp:inline distT="0" distB="0" distL="0" distR="0" wp14:anchorId="04401911" wp14:editId="2A0E667C">
            <wp:extent cx="5781675" cy="603600"/>
            <wp:effectExtent l="0" t="0" r="0" b="635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3618"/>
                    <a:stretch/>
                  </pic:blipFill>
                  <pic:spPr bwMode="auto">
                    <a:xfrm>
                      <a:off x="0" y="0"/>
                      <a:ext cx="6237596" cy="651198"/>
                    </a:xfrm>
                    <a:prstGeom prst="rect">
                      <a:avLst/>
                    </a:prstGeom>
                    <a:ln>
                      <a:noFill/>
                    </a:ln>
                    <a:extLst>
                      <a:ext uri="{53640926-AAD7-44D8-BBD7-CCE9431645EC}">
                        <a14:shadowObscured xmlns:a14="http://schemas.microsoft.com/office/drawing/2010/main"/>
                      </a:ext>
                    </a:extLst>
                  </pic:spPr>
                </pic:pic>
              </a:graphicData>
            </a:graphic>
          </wp:inline>
        </w:drawing>
      </w:r>
    </w:p>
    <w:p w14:paraId="6D5BF273" w14:textId="77777777" w:rsidR="002D4CE4" w:rsidRDefault="00CA72EE" w:rsidP="002D4CE4">
      <w:r>
        <w:t xml:space="preserve">Hoci teda môj program ošetruje vstupy a nie je možné poslať viac ako 1461B dát + 11B hlavičky, teoreticky je možné na </w:t>
      </w:r>
      <w:proofErr w:type="spellStart"/>
      <w:r>
        <w:t>localhoste</w:t>
      </w:r>
      <w:proofErr w:type="spellEnd"/>
      <w:r>
        <w:t>, minimálne na mojom zariadení, posielať oveľa väčšie fragmenty dát, ako je možné cez Ethernet II. Z tohto dôvodu ponechávam v programe 4B dlhú hodnotu CRC vytvorenú pomocou CRC-32, aby bolo CRC vierohodné a spoľahlivé pri akejkoľvek veľkosti dát.</w:t>
      </w:r>
    </w:p>
    <w:p w14:paraId="7B7111E5" w14:textId="77777777" w:rsidR="00CA72EE" w:rsidRDefault="00CA72EE" w:rsidP="002D4CE4"/>
    <w:p w14:paraId="3BC88297" w14:textId="77777777" w:rsidR="00CA72EE" w:rsidRDefault="00CA72EE" w:rsidP="00CA72EE">
      <w:pPr>
        <w:pStyle w:val="Nadpis2"/>
      </w:pPr>
      <w:bookmarkStart w:id="13" w:name="_Toc58149260"/>
      <w:r>
        <w:t>Zmena metódy ARQ</w:t>
      </w:r>
      <w:bookmarkEnd w:id="13"/>
    </w:p>
    <w:p w14:paraId="1646B333" w14:textId="77777777" w:rsidR="00CA72EE" w:rsidRDefault="00CA72EE" w:rsidP="00CA72EE"/>
    <w:p w14:paraId="315564EC" w14:textId="77777777" w:rsidR="00CA72EE" w:rsidRDefault="00CA72EE" w:rsidP="00CA72EE">
      <w:r>
        <w:t xml:space="preserve">Z dôvodu nedostatku času som nezvládol implementovať komplexnejšiu metódu ARQ a miesto </w:t>
      </w:r>
      <w:proofErr w:type="spellStart"/>
      <w:r>
        <w:t>Selective</w:t>
      </w:r>
      <w:proofErr w:type="spellEnd"/>
      <w:r>
        <w:t xml:space="preserve"> </w:t>
      </w:r>
      <w:proofErr w:type="spellStart"/>
      <w:r>
        <w:t>Repeat</w:t>
      </w:r>
      <w:proofErr w:type="spellEnd"/>
      <w:r>
        <w:t xml:space="preserve"> ARQ som použil </w:t>
      </w:r>
      <w:r w:rsidR="00CA32AF" w:rsidRPr="00CA32AF">
        <w:t>Stop-and-</w:t>
      </w:r>
      <w:proofErr w:type="spellStart"/>
      <w:r w:rsidR="00CA32AF" w:rsidRPr="00CA32AF">
        <w:t>wait</w:t>
      </w:r>
      <w:proofErr w:type="spellEnd"/>
      <w:r w:rsidR="00CA32AF" w:rsidRPr="00CA32AF">
        <w:t xml:space="preserve"> ARQ</w:t>
      </w:r>
      <w:r w:rsidR="00CA32AF">
        <w:t>.</w:t>
      </w:r>
    </w:p>
    <w:p w14:paraId="340D90D2" w14:textId="77777777" w:rsidR="00CA32AF" w:rsidRDefault="00CA32AF" w:rsidP="00CA72EE">
      <w:r>
        <w:t>Klient odosiela fragmenty po jednom a vždy čaká na potvrdenie zo servera. Potvrdenie zo servera môže prísť kladné a klient pošle nasledujúci fragment. V prípade, že príde negatívne potvrdenie zo servera, klient pošle paket znova a opäť čaká na potvrdenie serverom. V prípade, že klient na paket nedostane odpoveď do 5s, odošle ho znova. Ak ho po pôvodnom odoslaní klient 3 krát pošle opätovne bez akejkoľvek odozvy servera, klient vyhodnotí server ako neaktívny a ďalšie pakety neposiela.</w:t>
      </w:r>
    </w:p>
    <w:p w14:paraId="07798F06" w14:textId="77777777" w:rsidR="00CA32AF" w:rsidRDefault="00CA32AF" w:rsidP="00CA72EE">
      <w:r>
        <w:lastRenderedPageBreak/>
        <w:t xml:space="preserve">Táto metóda ARQ zabezpečí, že na aktívny server budú doručené všetky fragmenty. Potvrdzujúce správy zo servera s príslušným </w:t>
      </w:r>
      <w:proofErr w:type="spellStart"/>
      <w:r>
        <w:t>flagom</w:t>
      </w:r>
      <w:proofErr w:type="spellEnd"/>
      <w:r>
        <w:t xml:space="preserve"> nesú vo svojom poli dát čísla fragmentu, ktorý potvrdzujú.</w:t>
      </w:r>
    </w:p>
    <w:p w14:paraId="5D709EA3" w14:textId="77777777" w:rsidR="00925AC1" w:rsidRDefault="00925AC1" w:rsidP="00CA72EE"/>
    <w:p w14:paraId="4482BBAA" w14:textId="77777777" w:rsidR="00CA32AF" w:rsidRDefault="00CA32AF" w:rsidP="00CA32AF">
      <w:pPr>
        <w:pStyle w:val="Nadpis2"/>
      </w:pPr>
      <w:bookmarkStart w:id="14" w:name="_Toc58149261"/>
      <w:r>
        <w:t>Úprava metódy udržiavania spojenia</w:t>
      </w:r>
      <w:bookmarkEnd w:id="14"/>
    </w:p>
    <w:p w14:paraId="66664A8A" w14:textId="77777777" w:rsidR="00CA32AF" w:rsidRDefault="00CA32AF" w:rsidP="00CA32AF"/>
    <w:p w14:paraId="7D466B8B" w14:textId="77777777" w:rsidR="00CA32AF" w:rsidRDefault="00CA32AF" w:rsidP="00CA32AF">
      <w:r>
        <w:t xml:space="preserve">Ak klient explicitne ukončí spojenie so serverom odhlásením, odošle správu s príslušným </w:t>
      </w:r>
      <w:proofErr w:type="spellStart"/>
      <w:r>
        <w:t>flagom</w:t>
      </w:r>
      <w:proofErr w:type="spellEnd"/>
      <w:r>
        <w:t xml:space="preserve"> a ukončí spojenie. Server okamžite po prijatí takejto správy ukončí spojenie tiež a potvrdzujúcu správu neodosiela.</w:t>
      </w:r>
    </w:p>
    <w:p w14:paraId="1198A46B" w14:textId="77777777" w:rsidR="00C10982" w:rsidRDefault="00C10982" w:rsidP="00CA32AF">
      <w:r>
        <w:t xml:space="preserve">Interval posielania </w:t>
      </w:r>
      <w:proofErr w:type="spellStart"/>
      <w:r>
        <w:t>keepalive</w:t>
      </w:r>
      <w:proofErr w:type="spellEnd"/>
      <w:r>
        <w:t xml:space="preserve"> správ som zmenil z 10s na 30s, kvôli veľkej </w:t>
      </w:r>
      <w:proofErr w:type="spellStart"/>
      <w:r>
        <w:t>rušivosti</w:t>
      </w:r>
      <w:proofErr w:type="spellEnd"/>
      <w:r>
        <w:t xml:space="preserve"> výpisov v konzole.</w:t>
      </w:r>
    </w:p>
    <w:p w14:paraId="27E84629" w14:textId="77777777" w:rsidR="00C10982" w:rsidRDefault="00C10982" w:rsidP="00CA32AF">
      <w:r>
        <w:t xml:space="preserve">Ak server neobdrží 3 </w:t>
      </w:r>
      <w:proofErr w:type="spellStart"/>
      <w:r>
        <w:t>keepalive</w:t>
      </w:r>
      <w:proofErr w:type="spellEnd"/>
      <w:r>
        <w:t xml:space="preserve"> správy, uzatvorí spojenie, ale klienta o tom správou neinformuje, implicitne sa predpokladá, že klient je neaktívny, keď neposielal </w:t>
      </w:r>
      <w:proofErr w:type="spellStart"/>
      <w:r>
        <w:t>keepalive</w:t>
      </w:r>
      <w:proofErr w:type="spellEnd"/>
      <w:r>
        <w:t>.</w:t>
      </w:r>
    </w:p>
    <w:p w14:paraId="14D84998" w14:textId="77777777" w:rsidR="00C10982" w:rsidRDefault="00C10982" w:rsidP="00CA32AF">
      <w:r>
        <w:t xml:space="preserve">Zmenou oproti návrhu je aj to, že klient taktiež monitoruje, či server na </w:t>
      </w:r>
      <w:proofErr w:type="spellStart"/>
      <w:r>
        <w:t>keepalive</w:t>
      </w:r>
      <w:proofErr w:type="spellEnd"/>
      <w:r>
        <w:t xml:space="preserve"> správy odpovedá. Ak klient nedostane odpoveď na 3 </w:t>
      </w:r>
      <w:proofErr w:type="spellStart"/>
      <w:r>
        <w:t>keepalive</w:t>
      </w:r>
      <w:proofErr w:type="spellEnd"/>
      <w:r>
        <w:t xml:space="preserve"> správy, predpokladá, že server je neaktívny a vypíše hlásenie.</w:t>
      </w:r>
    </w:p>
    <w:p w14:paraId="488C169F" w14:textId="77777777" w:rsidR="00C10982" w:rsidRDefault="00C10982" w:rsidP="00CA32AF"/>
    <w:p w14:paraId="414CB9C3" w14:textId="77777777" w:rsidR="00C10982" w:rsidRDefault="00925AC1" w:rsidP="00C10982">
      <w:pPr>
        <w:pStyle w:val="Nadpis2"/>
      </w:pPr>
      <w:bookmarkStart w:id="15" w:name="_Toc58149262"/>
      <w:r>
        <w:t>Zmena a doplnenie d</w:t>
      </w:r>
      <w:r w:rsidR="00C10982">
        <w:t>iagram</w:t>
      </w:r>
      <w:r>
        <w:t>u</w:t>
      </w:r>
      <w:r w:rsidR="00C10982">
        <w:t xml:space="preserve"> spracovávania komunikácie</w:t>
      </w:r>
      <w:bookmarkEnd w:id="15"/>
    </w:p>
    <w:p w14:paraId="377F4C2D" w14:textId="77777777" w:rsidR="00C10982" w:rsidRDefault="00C10982" w:rsidP="00C10982"/>
    <w:p w14:paraId="299A2820" w14:textId="77777777" w:rsidR="00C10982" w:rsidRDefault="00923938" w:rsidP="00C10982">
      <w:r>
        <w:rPr>
          <w:noProof/>
        </w:rPr>
        <mc:AlternateContent>
          <mc:Choice Requires="wpg">
            <w:drawing>
              <wp:anchor distT="0" distB="0" distL="114300" distR="114300" simplePos="0" relativeHeight="251734016" behindDoc="0" locked="0" layoutInCell="1" allowOverlap="1" wp14:anchorId="057E7D90" wp14:editId="60A3C0F9">
                <wp:simplePos x="0" y="0"/>
                <wp:positionH relativeFrom="column">
                  <wp:posOffset>0</wp:posOffset>
                </wp:positionH>
                <wp:positionV relativeFrom="paragraph">
                  <wp:posOffset>374650</wp:posOffset>
                </wp:positionV>
                <wp:extent cx="4878127" cy="5173468"/>
                <wp:effectExtent l="0" t="38100" r="0" b="0"/>
                <wp:wrapNone/>
                <wp:docPr id="200" name="Skupina 200"/>
                <wp:cNvGraphicFramePr/>
                <a:graphic xmlns:a="http://schemas.openxmlformats.org/drawingml/2006/main">
                  <a:graphicData uri="http://schemas.microsoft.com/office/word/2010/wordprocessingGroup">
                    <wpg:wgp>
                      <wpg:cNvGrpSpPr/>
                      <wpg:grpSpPr>
                        <a:xfrm>
                          <a:off x="0" y="0"/>
                          <a:ext cx="4878127" cy="5173468"/>
                          <a:chOff x="0" y="0"/>
                          <a:chExt cx="4167842" cy="5857727"/>
                        </a:xfrm>
                      </wpg:grpSpPr>
                      <wps:wsp>
                        <wps:cNvPr id="201" name="Rovná spojnica 201"/>
                        <wps:cNvCnPr/>
                        <wps:spPr>
                          <a:xfrm flipV="1">
                            <a:off x="2890003" y="171459"/>
                            <a:ext cx="0" cy="5059172"/>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2" name="Skupina 202"/>
                        <wpg:cNvGrpSpPr/>
                        <wpg:grpSpPr>
                          <a:xfrm>
                            <a:off x="759757" y="0"/>
                            <a:ext cx="2028221" cy="419155"/>
                            <a:chOff x="0" y="0"/>
                            <a:chExt cx="2339340" cy="419100"/>
                          </a:xfrm>
                        </wpg:grpSpPr>
                        <wps:wsp>
                          <wps:cNvPr id="203" name="Rovná spojovacia šípka 20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ové pole 204"/>
                          <wps:cNvSpPr txBox="1"/>
                          <wps:spPr>
                            <a:xfrm rot="244639">
                              <a:off x="445770" y="0"/>
                              <a:ext cx="1630680" cy="299264"/>
                            </a:xfrm>
                            <a:prstGeom prst="rect">
                              <a:avLst/>
                            </a:prstGeom>
                            <a:noFill/>
                            <a:ln w="6350">
                              <a:noFill/>
                            </a:ln>
                          </wps:spPr>
                          <wps:txbx>
                            <w:txbxContent>
                              <w:p w14:paraId="6ABAC282" w14:textId="77777777" w:rsidR="00A322BB" w:rsidRDefault="00A322BB" w:rsidP="00925AC1">
                                <w:pPr>
                                  <w:ind w:firstLine="0"/>
                                  <w:jc w:val="center"/>
                                </w:pPr>
                                <w:r>
                                  <w:t>Otvorenie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5" name="Skupina 205"/>
                        <wpg:cNvGrpSpPr/>
                        <wpg:grpSpPr>
                          <a:xfrm flipH="1">
                            <a:off x="759757" y="419155"/>
                            <a:ext cx="2028221" cy="412169"/>
                            <a:chOff x="0" y="6775"/>
                            <a:chExt cx="2339340" cy="412325"/>
                          </a:xfrm>
                        </wpg:grpSpPr>
                        <wps:wsp>
                          <wps:cNvPr id="206" name="Rovná spojovacia šípka 206"/>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ové pole 207"/>
                          <wps:cNvSpPr txBox="1"/>
                          <wps:spPr>
                            <a:xfrm rot="244639">
                              <a:off x="59729" y="6775"/>
                              <a:ext cx="2256562" cy="299264"/>
                            </a:xfrm>
                            <a:prstGeom prst="rect">
                              <a:avLst/>
                            </a:prstGeom>
                            <a:noFill/>
                            <a:ln w="6350">
                              <a:noFill/>
                            </a:ln>
                          </wps:spPr>
                          <wps:txbx>
                            <w:txbxContent>
                              <w:p w14:paraId="339553CF" w14:textId="77777777" w:rsidR="00A322BB" w:rsidRDefault="00A322BB" w:rsidP="00925AC1">
                                <w:pPr>
                                  <w:ind w:firstLine="0"/>
                                  <w:jc w:val="center"/>
                                </w:pPr>
                                <w:r>
                                  <w:t>Potvrdenie otvorenia spojenia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8" name="Skupina 208"/>
                        <wpg:cNvGrpSpPr/>
                        <wpg:grpSpPr>
                          <a:xfrm flipH="1">
                            <a:off x="743241" y="1209833"/>
                            <a:ext cx="2570512" cy="447733"/>
                            <a:chOff x="-625672" y="-28966"/>
                            <a:chExt cx="2965012" cy="448066"/>
                          </a:xfrm>
                        </wpg:grpSpPr>
                        <wps:wsp>
                          <wps:cNvPr id="209" name="Rovná spojovacia šípka 209"/>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ové pole 210"/>
                          <wps:cNvSpPr txBox="1"/>
                          <wps:spPr>
                            <a:xfrm rot="244639">
                              <a:off x="-625672" y="-28966"/>
                              <a:ext cx="2962477" cy="299264"/>
                            </a:xfrm>
                            <a:prstGeom prst="rect">
                              <a:avLst/>
                            </a:prstGeom>
                            <a:noFill/>
                            <a:ln w="6350">
                              <a:noFill/>
                            </a:ln>
                          </wps:spPr>
                          <wps:txbx>
                            <w:txbxContent>
                              <w:p w14:paraId="24816EA4" w14:textId="77777777" w:rsidR="00A322BB" w:rsidRDefault="00A322BB" w:rsidP="00925AC1">
                                <w:pPr>
                                  <w:ind w:firstLine="0"/>
                                </w:pPr>
                                <w:r>
                                  <w:t>Negatívne potvrdenie pre Dáta 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Skupina 211"/>
                        <wpg:cNvGrpSpPr/>
                        <wpg:grpSpPr>
                          <a:xfrm>
                            <a:off x="759757" y="790678"/>
                            <a:ext cx="2028221" cy="419155"/>
                            <a:chOff x="0" y="0"/>
                            <a:chExt cx="2339340" cy="419100"/>
                          </a:xfrm>
                        </wpg:grpSpPr>
                        <wps:wsp>
                          <wps:cNvPr id="212" name="Rovná spojovacia šípka 212"/>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ové pole 213"/>
                          <wps:cNvSpPr txBox="1"/>
                          <wps:spPr>
                            <a:xfrm rot="244639">
                              <a:off x="445770" y="0"/>
                              <a:ext cx="1630680" cy="299264"/>
                            </a:xfrm>
                            <a:prstGeom prst="rect">
                              <a:avLst/>
                            </a:prstGeom>
                            <a:noFill/>
                            <a:ln w="6350">
                              <a:noFill/>
                            </a:ln>
                          </wps:spPr>
                          <wps:txbx>
                            <w:txbxContent>
                              <w:p w14:paraId="4BB99696" w14:textId="77777777" w:rsidR="00A322BB" w:rsidRDefault="00A322BB" w:rsidP="00925AC1">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4" name="Skupina 214"/>
                        <wpg:cNvGrpSpPr/>
                        <wpg:grpSpPr>
                          <a:xfrm>
                            <a:off x="759757" y="2362508"/>
                            <a:ext cx="2028221" cy="419155"/>
                            <a:chOff x="0" y="0"/>
                            <a:chExt cx="2339340" cy="419100"/>
                          </a:xfrm>
                        </wpg:grpSpPr>
                        <wps:wsp>
                          <wps:cNvPr id="215" name="Rovná spojovacia šípka 215"/>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Textové pole 216"/>
                          <wps:cNvSpPr txBox="1"/>
                          <wps:spPr>
                            <a:xfrm rot="244639">
                              <a:off x="445770" y="0"/>
                              <a:ext cx="1630680" cy="299264"/>
                            </a:xfrm>
                            <a:prstGeom prst="rect">
                              <a:avLst/>
                            </a:prstGeom>
                            <a:noFill/>
                            <a:ln w="6350">
                              <a:noFill/>
                            </a:ln>
                          </wps:spPr>
                          <wps:txbx>
                            <w:txbxContent>
                              <w:p w14:paraId="17D338F1" w14:textId="77777777" w:rsidR="00A322BB" w:rsidRDefault="00A322BB" w:rsidP="00925AC1">
                                <w:pPr>
                                  <w:ind w:firstLine="0"/>
                                  <w:jc w:val="center"/>
                                </w:pPr>
                                <w:r>
                                  <w:t>Dáta 2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7" name="Skupina 217"/>
                        <wpg:cNvGrpSpPr/>
                        <wpg:grpSpPr>
                          <a:xfrm flipH="1">
                            <a:off x="759757" y="2000511"/>
                            <a:ext cx="2028221" cy="413439"/>
                            <a:chOff x="0" y="5164"/>
                            <a:chExt cx="2339340" cy="413936"/>
                          </a:xfrm>
                        </wpg:grpSpPr>
                        <wps:wsp>
                          <wps:cNvPr id="218" name="Rovná spojovacia šípka 218"/>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ové pole 219"/>
                          <wps:cNvSpPr txBox="1"/>
                          <wps:spPr>
                            <a:xfrm rot="244639">
                              <a:off x="445586" y="5164"/>
                              <a:ext cx="1775944" cy="299264"/>
                            </a:xfrm>
                            <a:prstGeom prst="rect">
                              <a:avLst/>
                            </a:prstGeom>
                            <a:noFill/>
                            <a:ln w="6350">
                              <a:noFill/>
                            </a:ln>
                          </wps:spPr>
                          <wps:txbx>
                            <w:txbxContent>
                              <w:p w14:paraId="29C7CEA7" w14:textId="77777777" w:rsidR="00A322BB" w:rsidRDefault="00A322BB" w:rsidP="00925AC1">
                                <w:pPr>
                                  <w:ind w:firstLine="0"/>
                                  <w:jc w:val="center"/>
                                </w:pPr>
                                <w:r>
                                  <w:t>Potvrdenie pre Dáta 1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0" name="Skupina 220"/>
                        <wpg:cNvGrpSpPr/>
                        <wpg:grpSpPr>
                          <a:xfrm>
                            <a:off x="759757" y="3096029"/>
                            <a:ext cx="2028221" cy="419155"/>
                            <a:chOff x="0" y="0"/>
                            <a:chExt cx="2339340" cy="419100"/>
                          </a:xfrm>
                        </wpg:grpSpPr>
                        <wps:wsp>
                          <wps:cNvPr id="221" name="Rovná spojovacia šípka 221"/>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Textové pole 222"/>
                          <wps:cNvSpPr txBox="1"/>
                          <wps:spPr>
                            <a:xfrm rot="244639">
                              <a:off x="445770" y="0"/>
                              <a:ext cx="1630680" cy="299264"/>
                            </a:xfrm>
                            <a:prstGeom prst="rect">
                              <a:avLst/>
                            </a:prstGeom>
                            <a:noFill/>
                            <a:ln w="6350">
                              <a:noFill/>
                            </a:ln>
                          </wps:spPr>
                          <wps:txbx>
                            <w:txbxContent>
                              <w:p w14:paraId="199250FB" w14:textId="77777777" w:rsidR="00A322BB" w:rsidRDefault="00A322BB" w:rsidP="00925AC1">
                                <w:pPr>
                                  <w:ind w:firstLine="0"/>
                                  <w:jc w:val="center"/>
                                </w:pPr>
                                <w:r>
                                  <w:t>Dáta 3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3" name="Skupina 223"/>
                        <wpg:cNvGrpSpPr/>
                        <wpg:grpSpPr>
                          <a:xfrm flipH="1">
                            <a:off x="759757" y="2734031"/>
                            <a:ext cx="2028221" cy="410899"/>
                            <a:chOff x="0" y="8194"/>
                            <a:chExt cx="2339340" cy="410906"/>
                          </a:xfrm>
                        </wpg:grpSpPr>
                        <wps:wsp>
                          <wps:cNvPr id="224" name="Rovná spojovacia šípka 224"/>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ové pole 225"/>
                          <wps:cNvSpPr txBox="1"/>
                          <wps:spPr>
                            <a:xfrm rot="244639">
                              <a:off x="445479" y="8194"/>
                              <a:ext cx="1861177" cy="299264"/>
                            </a:xfrm>
                            <a:prstGeom prst="rect">
                              <a:avLst/>
                            </a:prstGeom>
                            <a:noFill/>
                            <a:ln w="6350">
                              <a:noFill/>
                            </a:ln>
                          </wps:spPr>
                          <wps:txbx>
                            <w:txbxContent>
                              <w:p w14:paraId="3D77827B" w14:textId="77777777" w:rsidR="00A322BB" w:rsidRDefault="00A322BB" w:rsidP="00925AC1">
                                <w:pPr>
                                  <w:ind w:firstLine="0"/>
                                  <w:jc w:val="center"/>
                                </w:pPr>
                                <w:r>
                                  <w:t>Potvrdenie pre Dáta 2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6" name="Skupina 226"/>
                        <wpg:cNvGrpSpPr/>
                        <wpg:grpSpPr>
                          <a:xfrm flipH="1">
                            <a:off x="759757" y="3515183"/>
                            <a:ext cx="2028221" cy="410899"/>
                            <a:chOff x="0" y="8194"/>
                            <a:chExt cx="2339340" cy="410906"/>
                          </a:xfrm>
                        </wpg:grpSpPr>
                        <wps:wsp>
                          <wps:cNvPr id="227" name="Rovná spojovacia šípka 22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Textové pole 228"/>
                          <wps:cNvSpPr txBox="1"/>
                          <wps:spPr>
                            <a:xfrm rot="244639">
                              <a:off x="445479" y="8194"/>
                              <a:ext cx="1861177" cy="299264"/>
                            </a:xfrm>
                            <a:prstGeom prst="rect">
                              <a:avLst/>
                            </a:prstGeom>
                            <a:noFill/>
                            <a:ln w="6350">
                              <a:noFill/>
                            </a:ln>
                          </wps:spPr>
                          <wps:txbx>
                            <w:txbxContent>
                              <w:p w14:paraId="15116AF6" w14:textId="77777777" w:rsidR="00A322BB" w:rsidRDefault="00A322BB" w:rsidP="00925AC1">
                                <w:pPr>
                                  <w:ind w:firstLine="0"/>
                                  <w:jc w:val="center"/>
                                </w:pPr>
                                <w:r>
                                  <w:t>Potvrdenie pre Dáta 3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Skupina 229"/>
                        <wpg:cNvGrpSpPr/>
                        <wpg:grpSpPr>
                          <a:xfrm>
                            <a:off x="759757" y="3867654"/>
                            <a:ext cx="2028221" cy="419155"/>
                            <a:chOff x="0" y="0"/>
                            <a:chExt cx="2339340" cy="419100"/>
                          </a:xfrm>
                        </wpg:grpSpPr>
                        <wps:wsp>
                          <wps:cNvPr id="230" name="Rovná spojovacia šípka 230"/>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ové pole 231"/>
                          <wps:cNvSpPr txBox="1"/>
                          <wps:spPr>
                            <a:xfrm rot="244639">
                              <a:off x="445770" y="0"/>
                              <a:ext cx="1630680" cy="299264"/>
                            </a:xfrm>
                            <a:prstGeom prst="rect">
                              <a:avLst/>
                            </a:prstGeom>
                            <a:noFill/>
                            <a:ln w="6350">
                              <a:noFill/>
                            </a:ln>
                          </wps:spPr>
                          <wps:txbx>
                            <w:txbxContent>
                              <w:p w14:paraId="5251C797" w14:textId="77777777" w:rsidR="00A322BB" w:rsidRDefault="00A322BB" w:rsidP="00925AC1">
                                <w:pPr>
                                  <w:ind w:firstLine="0"/>
                                  <w:jc w:val="center"/>
                                </w:pPr>
                                <w:proofErr w:type="spellStart"/>
                                <w:r>
                                  <w:t>Keepalive</w:t>
                                </w:r>
                                <w:proofErr w:type="spellEnd"/>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2" name="Skupina 232"/>
                        <wpg:cNvGrpSpPr/>
                        <wpg:grpSpPr>
                          <a:xfrm flipH="1">
                            <a:off x="792790" y="4286809"/>
                            <a:ext cx="2028221" cy="415979"/>
                            <a:chOff x="0" y="3137"/>
                            <a:chExt cx="2339340" cy="415963"/>
                          </a:xfrm>
                        </wpg:grpSpPr>
                        <wps:wsp>
                          <wps:cNvPr id="233" name="Rovná spojovacia šípka 233"/>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Textové pole 234"/>
                          <wps:cNvSpPr txBox="1"/>
                          <wps:spPr>
                            <a:xfrm rot="244639">
                              <a:off x="303408" y="3137"/>
                              <a:ext cx="2003429" cy="299264"/>
                            </a:xfrm>
                            <a:prstGeom prst="rect">
                              <a:avLst/>
                            </a:prstGeom>
                            <a:noFill/>
                            <a:ln w="6350">
                              <a:noFill/>
                            </a:ln>
                          </wps:spPr>
                          <wps:txbx>
                            <w:txbxContent>
                              <w:p w14:paraId="3732C4BB" w14:textId="77777777" w:rsidR="00A322BB" w:rsidRDefault="00A322BB" w:rsidP="00925AC1">
                                <w:pPr>
                                  <w:ind w:firstLine="0"/>
                                  <w:jc w:val="center"/>
                                </w:pPr>
                                <w:r>
                                  <w:t xml:space="preserve">Potvrdenie pre </w:t>
                                </w:r>
                                <w:proofErr w:type="spellStart"/>
                                <w:r>
                                  <w:t>keepalive</w:t>
                                </w:r>
                                <w:proofErr w:type="spellEnd"/>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 name="Textové pole 235"/>
                        <wps:cNvSpPr txBox="1"/>
                        <wps:spPr>
                          <a:xfrm>
                            <a:off x="1626479" y="4790755"/>
                            <a:ext cx="261421" cy="305397"/>
                          </a:xfrm>
                          <a:prstGeom prst="rect">
                            <a:avLst/>
                          </a:prstGeom>
                          <a:noFill/>
                          <a:ln w="6350">
                            <a:noFill/>
                          </a:ln>
                        </wps:spPr>
                        <wps:txbx>
                          <w:txbxContent>
                            <w:p w14:paraId="18B5D8B5" w14:textId="77777777" w:rsidR="00A322BB" w:rsidRDefault="00A322BB" w:rsidP="00925AC1">
                              <w:pPr>
                                <w:ind w:firstLine="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236" name="Skupina 236"/>
                        <wpg:cNvGrpSpPr/>
                        <wpg:grpSpPr>
                          <a:xfrm>
                            <a:off x="759757" y="1581356"/>
                            <a:ext cx="2028221" cy="419155"/>
                            <a:chOff x="0" y="0"/>
                            <a:chExt cx="2339340" cy="419100"/>
                          </a:xfrm>
                        </wpg:grpSpPr>
                        <wps:wsp>
                          <wps:cNvPr id="237" name="Rovná spojovacia šípka 237"/>
                          <wps:cNvCnPr/>
                          <wps:spPr>
                            <a:xfrm>
                              <a:off x="0" y="251460"/>
                              <a:ext cx="233934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ové pole 238"/>
                          <wps:cNvSpPr txBox="1"/>
                          <wps:spPr>
                            <a:xfrm rot="244639">
                              <a:off x="445770" y="0"/>
                              <a:ext cx="1630680" cy="299264"/>
                            </a:xfrm>
                            <a:prstGeom prst="rect">
                              <a:avLst/>
                            </a:prstGeom>
                            <a:noFill/>
                            <a:ln w="6350">
                              <a:noFill/>
                            </a:ln>
                          </wps:spPr>
                          <wps:txbx>
                            <w:txbxContent>
                              <w:p w14:paraId="31B9211F" w14:textId="77777777" w:rsidR="00A322BB" w:rsidRDefault="00A322BB" w:rsidP="00925AC1">
                                <w:pPr>
                                  <w:ind w:firstLine="0"/>
                                  <w:jc w:val="center"/>
                                </w:pPr>
                                <w:r>
                                  <w:t>Dáta 1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 name="Textové pole 239"/>
                        <wps:cNvSpPr txBox="1"/>
                        <wps:spPr>
                          <a:xfrm>
                            <a:off x="2996498" y="4458578"/>
                            <a:ext cx="1171344" cy="1399149"/>
                          </a:xfrm>
                          <a:prstGeom prst="rect">
                            <a:avLst/>
                          </a:prstGeom>
                          <a:noFill/>
                          <a:ln w="6350">
                            <a:noFill/>
                          </a:ln>
                        </wps:spPr>
                        <wps:txbx>
                          <w:txbxContent>
                            <w:p w14:paraId="6111B6B3"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1</w:t>
                              </w:r>
                            </w:p>
                            <w:p w14:paraId="7F9AE4CA"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2</w:t>
                              </w:r>
                            </w:p>
                            <w:p w14:paraId="74480B92"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3</w:t>
                              </w:r>
                            </w:p>
                            <w:p w14:paraId="0AF0D95A" w14:textId="77777777" w:rsidR="00A322BB" w:rsidRPr="00925AC1" w:rsidRDefault="00A322BB" w:rsidP="00925AC1">
                              <w:pPr>
                                <w:spacing w:after="0"/>
                                <w:ind w:firstLine="0"/>
                                <w:rPr>
                                  <w:sz w:val="20"/>
                                  <w:szCs w:val="18"/>
                                </w:rPr>
                              </w:pPr>
                              <w:r w:rsidRPr="00925AC1">
                                <w:rPr>
                                  <w:sz w:val="20"/>
                                  <w:szCs w:val="18"/>
                                </w:rPr>
                                <w:t>Ukončenie spojenia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0" name="Rovná spojnica 240"/>
                        <wps:cNvCnPr/>
                        <wps:spPr>
                          <a:xfrm flipV="1">
                            <a:off x="635801" y="171460"/>
                            <a:ext cx="0" cy="5059047"/>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1" name="Textové pole 241"/>
                        <wps:cNvSpPr txBox="1"/>
                        <wps:spPr>
                          <a:xfrm>
                            <a:off x="0" y="333107"/>
                            <a:ext cx="490096" cy="305397"/>
                          </a:xfrm>
                          <a:prstGeom prst="rect">
                            <a:avLst/>
                          </a:prstGeom>
                          <a:noFill/>
                          <a:ln w="6350">
                            <a:noFill/>
                          </a:ln>
                        </wps:spPr>
                        <wps:txbx>
                          <w:txbxContent>
                            <w:p w14:paraId="2579357C" w14:textId="77777777" w:rsidR="00A322BB" w:rsidRDefault="00A322BB" w:rsidP="00925AC1">
                              <w:pPr>
                                <w:ind w:firstLine="0"/>
                              </w:pPr>
                              <w:r>
                                <w:t>Klient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2" name="Textové pole 242"/>
                        <wps:cNvSpPr txBox="1"/>
                        <wps:spPr>
                          <a:xfrm>
                            <a:off x="3059341" y="342623"/>
                            <a:ext cx="504832" cy="304127"/>
                          </a:xfrm>
                          <a:prstGeom prst="rect">
                            <a:avLst/>
                          </a:prstGeom>
                          <a:noFill/>
                          <a:ln w="6350">
                            <a:noFill/>
                          </a:ln>
                        </wps:spPr>
                        <wps:txbx>
                          <w:txbxContent>
                            <w:p w14:paraId="11733D93" w14:textId="77777777" w:rsidR="00A322BB" w:rsidRDefault="00A322BB" w:rsidP="00925AC1">
                              <w:pPr>
                                <w:ind w:firstLine="0"/>
                              </w:pPr>
                              <w:r>
                                <w:t>Server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7E7D90" id="Skupina 200" o:spid="_x0000_s1075" style="position:absolute;left:0;text-align:left;margin-left:0;margin-top:29.5pt;width:384.1pt;height:407.35pt;z-index:251734016;mso-width-relative:margin;mso-height-relative:margin" coordsize="41678,5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">
                <v:line id="Rovná spojnica 201" o:spid="_x0000_s1076" style="position:absolute;flip:y;visibility:visible;mso-wrap-style:square" from="28900,1714" to="28900,5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" strokecolor="black [3213]" strokeweight="6pt">
                  <v:stroke joinstyle="miter"/>
                </v:line>
                <v:group id="Skupina 202" o:spid="_x0000_s1077" style="position:absolute;left:7597;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Rovná spojovacia šípka 203" o:spid="_x0000_s107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shape id="Textové pole 204" o:spid="_x0000_s1079"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" filled="f" stroked="f" strokeweight=".5pt">
                    <v:textbox>
                      <w:txbxContent>
                        <w:p w14:paraId="6ABAC282" w14:textId="77777777" w:rsidR="00A322BB" w:rsidRDefault="00A322BB" w:rsidP="00925AC1">
                          <w:pPr>
                            <w:ind w:firstLine="0"/>
                            <w:jc w:val="center"/>
                          </w:pPr>
                          <w:r>
                            <w:t>Otvorenie spojenia [a]</w:t>
                          </w:r>
                        </w:p>
                      </w:txbxContent>
                    </v:textbox>
                  </v:shape>
                </v:group>
                <v:group id="Skupina 205" o:spid="_x0000_s1080" style="position:absolute;left:7597;top:4191;width:20282;height:4122;flip:x" coordorigin=",67" coordsize="23393,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">
                  <v:shape id="Rovná spojovacia šípka 206" o:spid="_x0000_s1081"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shape id="Textové pole 207" o:spid="_x0000_s1082" type="#_x0000_t202" style="position:absolute;left:597;top:67;width:22565;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" filled="f" stroked="f" strokeweight=".5pt">
                    <v:textbox>
                      <w:txbxContent>
                        <w:p w14:paraId="339553CF" w14:textId="77777777" w:rsidR="00A322BB" w:rsidRDefault="00A322BB" w:rsidP="00925AC1">
                          <w:pPr>
                            <w:ind w:firstLine="0"/>
                            <w:jc w:val="center"/>
                          </w:pPr>
                          <w:r>
                            <w:t>Potvrdenie otvorenia spojenia [a]</w:t>
                          </w:r>
                        </w:p>
                      </w:txbxContent>
                    </v:textbox>
                  </v:shape>
                </v:group>
                <v:group id="Skupina 208" o:spid="_x0000_s1083" style="position:absolute;left:7432;top:12098;width:25705;height:4477;flip:x" coordorigin="-6256,-289" coordsize="29650,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">
                  <v:shape id="Rovná spojovacia šípka 209" o:spid="_x0000_s1084"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shape id="Textové pole 210" o:spid="_x0000_s1085" type="#_x0000_t202" style="position:absolute;left:-6256;top:-289;width:29624;height:2991;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" filled="f" stroked="f" strokeweight=".5pt">
                    <v:textbox>
                      <w:txbxContent>
                        <w:p w14:paraId="24816EA4" w14:textId="77777777" w:rsidR="00A322BB" w:rsidRDefault="00A322BB" w:rsidP="00925AC1">
                          <w:pPr>
                            <w:ind w:firstLine="0"/>
                          </w:pPr>
                          <w:r>
                            <w:t>Negatívne potvrdenie pre Dáta 1 [n]</w:t>
                          </w:r>
                        </w:p>
                      </w:txbxContent>
                    </v:textbox>
                  </v:shape>
                </v:group>
                <v:group id="Skupina 211" o:spid="_x0000_s1086" style="position:absolute;left:7597;top:7906;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Rovná spojovacia šípka 212" o:spid="_x0000_s1087"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" strokecolor="black [3213]" strokeweight=".5pt">
                    <v:stroke endarrow="block" joinstyle="miter"/>
                  </v:shape>
                  <v:shape id="Textové pole 213" o:spid="_x0000_s1088"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" filled="f" stroked="f" strokeweight=".5pt">
                    <v:textbox>
                      <w:txbxContent>
                        <w:p w14:paraId="4BB99696" w14:textId="77777777" w:rsidR="00A322BB" w:rsidRDefault="00A322BB" w:rsidP="00925AC1">
                          <w:pPr>
                            <w:ind w:firstLine="0"/>
                            <w:jc w:val="center"/>
                          </w:pPr>
                          <w:r>
                            <w:t>Dáta 1 [b]</w:t>
                          </w:r>
                        </w:p>
                      </w:txbxContent>
                    </v:textbox>
                  </v:shape>
                </v:group>
                <v:group id="Skupina 214" o:spid="_x0000_s1089" style="position:absolute;left:7597;top:23625;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Rovná spojovacia šípka 215" o:spid="_x0000_s1090"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SyxgAAANwAAAAPAAAAZHJzL2Rvd25yZXYueG1sRI9Ba8JA&#10;FITvBf/D8oTedKNS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7LEkssYAAADcAAAA&#10;DwAAAAAAAAAAAAAAAAAHAgAAZHJzL2Rvd25yZXYueG1sUEsFBgAAAAADAAMAtwAAAPoCAAAAAA==&#10;" strokecolor="black [3213]" strokeweight=".5pt">
                    <v:stroke endarrow="block" joinstyle="miter"/>
                  </v:shape>
                  <v:shape id="Textové pole 216" o:spid="_x0000_s1091"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" filled="f" stroked="f" strokeweight=".5pt">
                    <v:textbox>
                      <w:txbxContent>
                        <w:p w14:paraId="17D338F1" w14:textId="77777777" w:rsidR="00A322BB" w:rsidRDefault="00A322BB" w:rsidP="00925AC1">
                          <w:pPr>
                            <w:ind w:firstLine="0"/>
                            <w:jc w:val="center"/>
                          </w:pPr>
                          <w:r>
                            <w:t>Dáta 2 [b]</w:t>
                          </w:r>
                        </w:p>
                      </w:txbxContent>
                    </v:textbox>
                  </v:shape>
                </v:group>
                <v:group id="Skupina 217" o:spid="_x0000_s1092" style="position:absolute;left:7597;top:20005;width:20282;height:4134;flip:x" coordorigin=",51" coordsize="2339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">
                  <v:shape id="Rovná spojovacia šípka 218" o:spid="_x0000_s1093"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" strokecolor="black [3213]" strokeweight=".5pt">
                    <v:stroke endarrow="block" joinstyle="miter"/>
                  </v:shape>
                  <v:shape id="Textové pole 219" o:spid="_x0000_s1094" type="#_x0000_t202" style="position:absolute;left:4455;top:51;width:17760;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" filled="f" stroked="f" strokeweight=".5pt">
                    <v:textbox>
                      <w:txbxContent>
                        <w:p w14:paraId="29C7CEA7" w14:textId="77777777" w:rsidR="00A322BB" w:rsidRDefault="00A322BB" w:rsidP="00925AC1">
                          <w:pPr>
                            <w:ind w:firstLine="0"/>
                            <w:jc w:val="center"/>
                          </w:pPr>
                          <w:r>
                            <w:t>Potvrdenie pre Dáta 1 [p]</w:t>
                          </w:r>
                        </w:p>
                      </w:txbxContent>
                    </v:textbox>
                  </v:shape>
                </v:group>
                <v:group id="Skupina 220" o:spid="_x0000_s1095" style="position:absolute;left:7597;top:30960;width:20282;height:4191"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Rovná spojovacia šípka 221" o:spid="_x0000_s1096"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" strokecolor="black [3213]" strokeweight=".5pt">
                    <v:stroke endarrow="block" joinstyle="miter"/>
                  </v:shape>
                  <v:shape id="Textové pole 222" o:spid="_x0000_s1097"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" filled="f" stroked="f" strokeweight=".5pt">
                    <v:textbox>
                      <w:txbxContent>
                        <w:p w14:paraId="199250FB" w14:textId="77777777" w:rsidR="00A322BB" w:rsidRDefault="00A322BB" w:rsidP="00925AC1">
                          <w:pPr>
                            <w:ind w:firstLine="0"/>
                            <w:jc w:val="center"/>
                          </w:pPr>
                          <w:r>
                            <w:t>Dáta 3 [c]</w:t>
                          </w:r>
                        </w:p>
                      </w:txbxContent>
                    </v:textbox>
                  </v:shape>
                </v:group>
                <v:group id="Skupina 223" o:spid="_x0000_s1098" style="position:absolute;left:7597;top:27340;width:20282;height:4109;flip:x" coordorigin=",81" coordsize="2339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">
                  <v:shape id="Rovná spojovacia šípka 224" o:spid="_x0000_s1099"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shape id="Textové pole 225" o:spid="_x0000_s1100"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" filled="f" stroked="f" strokeweight=".5pt">
                    <v:textbox>
                      <w:txbxContent>
                        <w:p w14:paraId="3D77827B" w14:textId="77777777" w:rsidR="00A322BB" w:rsidRDefault="00A322BB" w:rsidP="00925AC1">
                          <w:pPr>
                            <w:ind w:firstLine="0"/>
                            <w:jc w:val="center"/>
                          </w:pPr>
                          <w:r>
                            <w:t>Potvrdenie pre Dáta 2 [p]</w:t>
                          </w:r>
                        </w:p>
                      </w:txbxContent>
                    </v:textbox>
                  </v:shape>
                </v:group>
                <v:group id="Skupina 226" o:spid="_x0000_s1101" style="position:absolute;left:7597;top:35151;width:20282;height:4109;flip:x" coordorigin=",81" coordsize="23393,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shape id="Rovná spojovacia šípka 227" o:spid="_x0000_s110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" strokecolor="black [3213]" strokeweight=".5pt">
                    <v:stroke endarrow="block" joinstyle="miter"/>
                  </v:shape>
                  <v:shape id="Textové pole 228" o:spid="_x0000_s1103" type="#_x0000_t202" style="position:absolute;left:4454;top:81;width:18612;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" filled="f" stroked="f" strokeweight=".5pt">
                    <v:textbox>
                      <w:txbxContent>
                        <w:p w14:paraId="15116AF6" w14:textId="77777777" w:rsidR="00A322BB" w:rsidRDefault="00A322BB" w:rsidP="00925AC1">
                          <w:pPr>
                            <w:ind w:firstLine="0"/>
                            <w:jc w:val="center"/>
                          </w:pPr>
                          <w:r>
                            <w:t>Potvrdenie pre Dáta 3 [p]</w:t>
                          </w:r>
                        </w:p>
                      </w:txbxContent>
                    </v:textbox>
                  </v:shape>
                </v:group>
                <v:group id="Skupina 229" o:spid="_x0000_s1104" style="position:absolute;left:7597;top:38676;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Rovná spojovacia šípka 230" o:spid="_x0000_s1105"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Textové pole 231" o:spid="_x0000_s1106"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" filled="f" stroked="f" strokeweight=".5pt">
                    <v:textbox>
                      <w:txbxContent>
                        <w:p w14:paraId="5251C797" w14:textId="77777777" w:rsidR="00A322BB" w:rsidRDefault="00A322BB" w:rsidP="00925AC1">
                          <w:pPr>
                            <w:ind w:firstLine="0"/>
                            <w:jc w:val="center"/>
                          </w:pPr>
                          <w:proofErr w:type="spellStart"/>
                          <w:r>
                            <w:t>Keepalive</w:t>
                          </w:r>
                          <w:proofErr w:type="spellEnd"/>
                          <w:r>
                            <w:t xml:space="preserve"> [k]</w:t>
                          </w:r>
                        </w:p>
                      </w:txbxContent>
                    </v:textbox>
                  </v:shape>
                </v:group>
                <v:group id="Skupina 232" o:spid="_x0000_s1107" style="position:absolute;left:7927;top:42868;width:20283;height:4159;flip:x" coordorigin=",31" coordsize="23393,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">
                  <v:shape id="Rovná spojovacia šípka 233" o:spid="_x0000_s1108"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" strokecolor="black [3213]" strokeweight=".5pt">
                    <v:stroke endarrow="block" joinstyle="miter"/>
                  </v:shape>
                  <v:shape id="Textové pole 234" o:spid="_x0000_s1109" type="#_x0000_t202" style="position:absolute;left:3034;top:31;width:20034;height:2993;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" filled="f" stroked="f" strokeweight=".5pt">
                    <v:textbox>
                      <w:txbxContent>
                        <w:p w14:paraId="3732C4BB" w14:textId="77777777" w:rsidR="00A322BB" w:rsidRDefault="00A322BB" w:rsidP="00925AC1">
                          <w:pPr>
                            <w:ind w:firstLine="0"/>
                            <w:jc w:val="center"/>
                          </w:pPr>
                          <w:r>
                            <w:t xml:space="preserve">Potvrdenie pre </w:t>
                          </w:r>
                          <w:proofErr w:type="spellStart"/>
                          <w:r>
                            <w:t>keepalive</w:t>
                          </w:r>
                          <w:proofErr w:type="spellEnd"/>
                          <w:r>
                            <w:t xml:space="preserve"> [k]</w:t>
                          </w:r>
                        </w:p>
                      </w:txbxContent>
                    </v:textbox>
                  </v:shape>
                </v:group>
                <v:shape id="Textové pole 235" o:spid="_x0000_s1110" type="#_x0000_t202" style="position:absolute;left:16264;top:47907;width:2615;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14:paraId="18B5D8B5" w14:textId="77777777" w:rsidR="00A322BB" w:rsidRDefault="00A322BB" w:rsidP="00925AC1">
                        <w:pPr>
                          <w:ind w:firstLine="0"/>
                        </w:pPr>
                        <w:r>
                          <w:t>...</w:t>
                        </w:r>
                      </w:p>
                    </w:txbxContent>
                  </v:textbox>
                </v:shape>
                <v:group id="Skupina 236" o:spid="_x0000_s1111" style="position:absolute;left:7597;top:15813;width:20282;height:4192" coordsize="2339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Rovná spojovacia šípka 237" o:spid="_x0000_s1112" type="#_x0000_t32" style="position:absolute;top:2514;width:23393;height:1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shape id="Textové pole 238" o:spid="_x0000_s1113" type="#_x0000_t202" style="position:absolute;left:4457;width:16307;height:2992;rotation:2672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" filled="f" stroked="f" strokeweight=".5pt">
                    <v:textbox>
                      <w:txbxContent>
                        <w:p w14:paraId="31B9211F" w14:textId="77777777" w:rsidR="00A322BB" w:rsidRDefault="00A322BB" w:rsidP="00925AC1">
                          <w:pPr>
                            <w:ind w:firstLine="0"/>
                            <w:jc w:val="center"/>
                          </w:pPr>
                          <w:r>
                            <w:t>Dáta 1 [b]</w:t>
                          </w:r>
                        </w:p>
                      </w:txbxContent>
                    </v:textbox>
                  </v:shape>
                </v:group>
                <v:shape id="Textové pole 239" o:spid="_x0000_s1114" type="#_x0000_t202" style="position:absolute;left:29964;top:44585;width:11714;height:139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DLxgAAANwAAAAPAAAAZHJzL2Rvd25yZXYueG1sRI9BawIx&#10;FITvgv8hPKGXUrNakH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CbQy8YAAADcAAAA&#10;DwAAAAAAAAAAAAAAAAAHAgAAZHJzL2Rvd25yZXYueG1sUEsFBgAAAAADAAMAtwAAAPoCAAAAAA==&#10;" filled="f" stroked="f" strokeweight=".5pt">
                  <v:textbox>
                    <w:txbxContent>
                      <w:p w14:paraId="6111B6B3"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1</w:t>
                        </w:r>
                      </w:p>
                      <w:p w14:paraId="7F9AE4CA"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2</w:t>
                        </w:r>
                      </w:p>
                      <w:p w14:paraId="74480B92" w14:textId="77777777" w:rsidR="00A322BB" w:rsidRPr="00925AC1" w:rsidRDefault="00A322BB" w:rsidP="00925AC1">
                        <w:pPr>
                          <w:spacing w:after="0"/>
                          <w:ind w:firstLine="0"/>
                          <w:rPr>
                            <w:sz w:val="20"/>
                            <w:szCs w:val="18"/>
                          </w:rPr>
                        </w:pPr>
                        <w:r w:rsidRPr="00925AC1">
                          <w:rPr>
                            <w:sz w:val="20"/>
                            <w:szCs w:val="18"/>
                          </w:rPr>
                          <w:t xml:space="preserve">Čakanie na </w:t>
                        </w:r>
                        <w:proofErr w:type="spellStart"/>
                        <w:r w:rsidRPr="00925AC1">
                          <w:rPr>
                            <w:sz w:val="20"/>
                            <w:szCs w:val="18"/>
                          </w:rPr>
                          <w:t>keepalive</w:t>
                        </w:r>
                        <w:proofErr w:type="spellEnd"/>
                        <w:r w:rsidRPr="00925AC1">
                          <w:rPr>
                            <w:sz w:val="20"/>
                            <w:szCs w:val="18"/>
                          </w:rPr>
                          <w:t xml:space="preserve"> 3</w:t>
                        </w:r>
                      </w:p>
                      <w:p w14:paraId="0AF0D95A" w14:textId="77777777" w:rsidR="00A322BB" w:rsidRPr="00925AC1" w:rsidRDefault="00A322BB" w:rsidP="00925AC1">
                        <w:pPr>
                          <w:spacing w:after="0"/>
                          <w:ind w:firstLine="0"/>
                          <w:rPr>
                            <w:sz w:val="20"/>
                            <w:szCs w:val="18"/>
                          </w:rPr>
                        </w:pPr>
                        <w:r w:rsidRPr="00925AC1">
                          <w:rPr>
                            <w:sz w:val="20"/>
                            <w:szCs w:val="18"/>
                          </w:rPr>
                          <w:t>Ukončenie spojenia</w:t>
                        </w:r>
                      </w:p>
                    </w:txbxContent>
                  </v:textbox>
                </v:shape>
                <v:line id="Rovná spojnica 240" o:spid="_x0000_s1115" style="position:absolute;flip:y;visibility:visible;mso-wrap-style:square" from="6358,1714" to="6358,52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" strokecolor="black [3213]" strokeweight="6pt">
                  <v:stroke joinstyle="miter"/>
                </v:line>
                <v:shape id="Textové pole 241" o:spid="_x0000_s1116" type="#_x0000_t202" style="position:absolute;top:3331;width:4900;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14:paraId="2579357C" w14:textId="77777777" w:rsidR="00A322BB" w:rsidRDefault="00A322BB" w:rsidP="00925AC1">
                        <w:pPr>
                          <w:ind w:firstLine="0"/>
                        </w:pPr>
                        <w:r>
                          <w:t>Klient</w:t>
                        </w:r>
                      </w:p>
                    </w:txbxContent>
                  </v:textbox>
                </v:shape>
                <v:shape id="Textové pole 242" o:spid="_x0000_s1117" type="#_x0000_t202" style="position:absolute;left:30593;top:3426;width:5048;height:30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14:paraId="11733D93" w14:textId="77777777" w:rsidR="00A322BB" w:rsidRDefault="00A322BB" w:rsidP="00925AC1">
                        <w:pPr>
                          <w:ind w:firstLine="0"/>
                        </w:pPr>
                        <w:r>
                          <w:t>Server</w:t>
                        </w:r>
                      </w:p>
                    </w:txbxContent>
                  </v:textbox>
                </v:shape>
              </v:group>
            </w:pict>
          </mc:Fallback>
        </mc:AlternateContent>
      </w:r>
      <w:r w:rsidR="00C10982">
        <w:t>Keďže som zmenil metódu ARQ, predošlý diagram nie je aktuálny</w:t>
      </w:r>
      <w:r>
        <w:t>, preto ho mením</w:t>
      </w:r>
      <w:r w:rsidR="00C10982">
        <w:t xml:space="preserve">. Taktiež </w:t>
      </w:r>
      <w:r>
        <w:t>pridávam</w:t>
      </w:r>
      <w:r w:rsidR="00C10982">
        <w:t xml:space="preserve"> </w:t>
      </w:r>
      <w:r>
        <w:t xml:space="preserve">aj </w:t>
      </w:r>
      <w:r w:rsidR="00C10982">
        <w:t xml:space="preserve">diagram komunikácie </w:t>
      </w:r>
      <w:r>
        <w:t>ako</w:t>
      </w:r>
      <w:r w:rsidR="00C10982">
        <w:t xml:space="preserve"> vývojový diagram programu.</w:t>
      </w:r>
      <w:r w:rsidR="00925AC1">
        <w:t xml:space="preserve"> </w:t>
      </w:r>
    </w:p>
    <w:p w14:paraId="1A021BEF" w14:textId="77777777" w:rsidR="00925AC1" w:rsidRDefault="00925AC1" w:rsidP="00C10982"/>
    <w:p w14:paraId="5DF65E2A" w14:textId="77777777" w:rsidR="00925AC1" w:rsidRDefault="00925AC1" w:rsidP="00C10982"/>
    <w:p w14:paraId="4F874FE4" w14:textId="77777777" w:rsidR="00C10982" w:rsidRDefault="00C10982" w:rsidP="00140386">
      <w:pPr>
        <w:ind w:firstLine="0"/>
      </w:pPr>
    </w:p>
    <w:p w14:paraId="1510C77B" w14:textId="77777777" w:rsidR="00140386" w:rsidRDefault="00140386" w:rsidP="00C10982"/>
    <w:p w14:paraId="3FC17181" w14:textId="77777777" w:rsidR="00140386" w:rsidRDefault="00140386" w:rsidP="00C10982"/>
    <w:p w14:paraId="7B2C4810" w14:textId="77777777" w:rsidR="00140386" w:rsidRDefault="00140386" w:rsidP="00C10982"/>
    <w:p w14:paraId="6CD584B9" w14:textId="77777777" w:rsidR="00140386" w:rsidRDefault="00140386" w:rsidP="00C10982"/>
    <w:p w14:paraId="5651913C" w14:textId="77777777" w:rsidR="00140386" w:rsidRDefault="00140386" w:rsidP="00C10982"/>
    <w:p w14:paraId="123D9785" w14:textId="77777777" w:rsidR="00140386" w:rsidRDefault="00140386" w:rsidP="00C10982"/>
    <w:p w14:paraId="5FEA924C" w14:textId="77777777" w:rsidR="00140386" w:rsidRDefault="00140386" w:rsidP="00C10982"/>
    <w:p w14:paraId="44FB444D" w14:textId="77777777" w:rsidR="00140386" w:rsidRDefault="00140386" w:rsidP="00C10982"/>
    <w:p w14:paraId="76781DE1" w14:textId="77777777" w:rsidR="00140386" w:rsidRDefault="00140386" w:rsidP="00C10982"/>
    <w:p w14:paraId="791F2DC1" w14:textId="77777777" w:rsidR="00140386" w:rsidRDefault="00140386" w:rsidP="00140386"/>
    <w:p w14:paraId="3C2B5068" w14:textId="77777777" w:rsidR="00925AC1" w:rsidRDefault="00925AC1" w:rsidP="00925AC1">
      <w:r>
        <w:lastRenderedPageBreak/>
        <w:t xml:space="preserve">Diagram zobrazuje nadviazanie spojenia medzi klientom a serverom. Po nadviazaní spojenia klient odosiela textovú správu zloženú z 3 fragmentov, kde 1. fragment je poškodený a bude nutné ho odoslať znova. </w:t>
      </w:r>
    </w:p>
    <w:p w14:paraId="64B87308" w14:textId="77777777" w:rsidR="00925AC1" w:rsidRDefault="00925AC1" w:rsidP="00925AC1">
      <w:r>
        <w:t xml:space="preserve">Prvé dva fragmenty sú označené </w:t>
      </w:r>
      <w:proofErr w:type="spellStart"/>
      <w:r>
        <w:t>flagom</w:t>
      </w:r>
      <w:proofErr w:type="spellEnd"/>
      <w:r>
        <w:t xml:space="preserve"> </w:t>
      </w:r>
      <w:r w:rsidRPr="009E1F57">
        <w:rPr>
          <w:rStyle w:val="KdChar"/>
        </w:rPr>
        <w:t>b</w:t>
      </w:r>
      <w:r>
        <w:t xml:space="preserve">, posledný je označený </w:t>
      </w:r>
      <w:proofErr w:type="spellStart"/>
      <w:r>
        <w:t>flagom</w:t>
      </w:r>
      <w:proofErr w:type="spellEnd"/>
      <w:r>
        <w:t xml:space="preserve"> </w:t>
      </w:r>
      <w:r w:rsidRPr="009E1F57">
        <w:rPr>
          <w:rStyle w:val="KdChar"/>
        </w:rPr>
        <w:t>c</w:t>
      </w:r>
      <w:r>
        <w:t>, ktorý symbolizuje, že je to posledný fragment. Fragment Dáta 1 simuluje prenos chyby, server túto chybu odhalí a pomocou správy s </w:t>
      </w:r>
      <w:proofErr w:type="spellStart"/>
      <w:r>
        <w:t>flagom</w:t>
      </w:r>
      <w:proofErr w:type="spellEnd"/>
      <w:r>
        <w:t xml:space="preserve"> </w:t>
      </w:r>
      <w:r w:rsidRPr="009E1F57">
        <w:rPr>
          <w:rStyle w:val="KdChar"/>
        </w:rPr>
        <w:t>n</w:t>
      </w:r>
      <w:r>
        <w:t xml:space="preserve"> si fragment 1 vyžiada znova. Fragment je opätovne poslaný a až potom pokračuje komunikácia. Každý korektne prijatý fragment server potvrdí správou s </w:t>
      </w:r>
      <w:proofErr w:type="spellStart"/>
      <w:r>
        <w:t>flagom</w:t>
      </w:r>
      <w:proofErr w:type="spellEnd"/>
      <w:r>
        <w:t xml:space="preserve"> </w:t>
      </w:r>
      <w:r w:rsidRPr="00E23AB3">
        <w:rPr>
          <w:rStyle w:val="KdChar"/>
        </w:rPr>
        <w:t>p</w:t>
      </w:r>
      <w:r>
        <w:t>. Klient čaká potvrdzovacie správy po každom fragmente.</w:t>
      </w:r>
    </w:p>
    <w:p w14:paraId="1321DE2A" w14:textId="77777777" w:rsidR="00140386" w:rsidRDefault="00925AC1" w:rsidP="00925AC1">
      <w:r>
        <w:t xml:space="preserve">Spojenie sa v tomto konkrétnom diagrame ukončuje po 3 nedoručených </w:t>
      </w:r>
      <w:proofErr w:type="spellStart"/>
      <w:r>
        <w:t>keepalive</w:t>
      </w:r>
      <w:proofErr w:type="spellEnd"/>
      <w:r>
        <w:t xml:space="preserve"> správach. Alternatívne je možné ho ukončiť z klientovej strany odoslaním správy s </w:t>
      </w:r>
      <w:proofErr w:type="spellStart"/>
      <w:r>
        <w:t>flagom</w:t>
      </w:r>
      <w:proofErr w:type="spellEnd"/>
      <w:r>
        <w:t xml:space="preserve"> </w:t>
      </w:r>
      <w:r w:rsidRPr="00ED39E4">
        <w:rPr>
          <w:rStyle w:val="KdChar"/>
        </w:rPr>
        <w:t>g</w:t>
      </w:r>
      <w:r>
        <w:t>,</w:t>
      </w:r>
    </w:p>
    <w:p w14:paraId="1554A616" w14:textId="77777777" w:rsidR="00140386" w:rsidRDefault="00925AC1" w:rsidP="00140386">
      <w:r>
        <w:rPr>
          <w:noProof/>
        </w:rPr>
        <w:drawing>
          <wp:anchor distT="0" distB="0" distL="114300" distR="114300" simplePos="0" relativeHeight="251735040" behindDoc="0" locked="0" layoutInCell="1" allowOverlap="1" wp14:anchorId="052EEB20" wp14:editId="73FED5DB">
            <wp:simplePos x="0" y="0"/>
            <wp:positionH relativeFrom="column">
              <wp:posOffset>-4445</wp:posOffset>
            </wp:positionH>
            <wp:positionV relativeFrom="paragraph">
              <wp:posOffset>307975</wp:posOffset>
            </wp:positionV>
            <wp:extent cx="5753100" cy="6105525"/>
            <wp:effectExtent l="0" t="0" r="0" b="9525"/>
            <wp:wrapSquare wrapText="bothSides"/>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05525"/>
                    </a:xfrm>
                    <a:prstGeom prst="rect">
                      <a:avLst/>
                    </a:prstGeom>
                    <a:noFill/>
                    <a:ln>
                      <a:noFill/>
                    </a:ln>
                  </pic:spPr>
                </pic:pic>
              </a:graphicData>
            </a:graphic>
          </wp:anchor>
        </w:drawing>
      </w:r>
    </w:p>
    <w:p w14:paraId="6B744FA3" w14:textId="77777777" w:rsidR="00140386" w:rsidRDefault="00140386" w:rsidP="00140386"/>
    <w:p w14:paraId="68202283" w14:textId="77777777" w:rsidR="00925AC1" w:rsidRDefault="00925AC1" w:rsidP="00925AC1">
      <w:r>
        <w:lastRenderedPageBreak/>
        <w:t>Tento diagram zobrazuje celú funkčnosť programu aj so zobrazením riešenia hraničných situácií. Plnú verziu vývojového diagramu odovzdávam v samostatnom súbore.</w:t>
      </w:r>
    </w:p>
    <w:p w14:paraId="33D8F6FF" w14:textId="77777777" w:rsidR="007C482B" w:rsidRDefault="007C482B" w:rsidP="00925AC1"/>
    <w:p w14:paraId="258874B2" w14:textId="77777777" w:rsidR="007C482B" w:rsidRDefault="007C482B" w:rsidP="007C482B">
      <w:pPr>
        <w:pStyle w:val="Nadpis1"/>
      </w:pPr>
      <w:bookmarkStart w:id="16" w:name="_Toc58149263"/>
      <w:r>
        <w:t>Finálna dokumentácia</w:t>
      </w:r>
      <w:r w:rsidR="007F2E7D">
        <w:t xml:space="preserve"> programu</w:t>
      </w:r>
      <w:bookmarkEnd w:id="16"/>
    </w:p>
    <w:p w14:paraId="7EF1A541" w14:textId="77777777" w:rsidR="007F2E7D" w:rsidRDefault="007F2E7D" w:rsidP="007F2E7D"/>
    <w:p w14:paraId="175DB197" w14:textId="77777777" w:rsidR="007F2E7D" w:rsidRDefault="002B7043" w:rsidP="007F2E7D">
      <w:r>
        <w:t>Keďže som sa</w:t>
      </w:r>
      <w:r w:rsidR="007C571E">
        <w:t xml:space="preserve"> </w:t>
      </w:r>
      <w:r>
        <w:t xml:space="preserve">pri programovaní zadania </w:t>
      </w:r>
      <w:r w:rsidR="007C571E">
        <w:t xml:space="preserve">držal </w:t>
      </w:r>
      <w:r>
        <w:t xml:space="preserve">návrhu a prípadné zmeny som opísal vyššie, stručne popíšem funkčnosť a ovládanie programu. </w:t>
      </w:r>
      <w:r w:rsidR="00843C20">
        <w:t xml:space="preserve">Vývojový diagram programu je uvedený v časti </w:t>
      </w:r>
      <w:r w:rsidR="00843C20" w:rsidRPr="00843C20">
        <w:t>Zmena a doplnenie diagramu spracovávania komunikácie</w:t>
      </w:r>
      <w:r w:rsidR="00843C20">
        <w:t>.</w:t>
      </w:r>
    </w:p>
    <w:p w14:paraId="0072B4D1" w14:textId="77777777" w:rsidR="002B7043" w:rsidRDefault="002B7043" w:rsidP="007F2E7D"/>
    <w:p w14:paraId="4B8F69ED" w14:textId="77777777" w:rsidR="002B7043" w:rsidRDefault="002B7043" w:rsidP="002B7043">
      <w:pPr>
        <w:pStyle w:val="Nadpis2"/>
      </w:pPr>
      <w:bookmarkStart w:id="17" w:name="_Toc58149264"/>
      <w:r>
        <w:t>Server – prijímač</w:t>
      </w:r>
      <w:bookmarkEnd w:id="17"/>
    </w:p>
    <w:p w14:paraId="57DF852F" w14:textId="77777777" w:rsidR="002B7043" w:rsidRPr="00843C20" w:rsidRDefault="002B7043" w:rsidP="002B7043">
      <w:pPr>
        <w:rPr>
          <w:sz w:val="2"/>
          <w:szCs w:val="2"/>
        </w:rPr>
      </w:pPr>
    </w:p>
    <w:p w14:paraId="35054A72" w14:textId="77777777" w:rsidR="002B7043" w:rsidRDefault="002B7043" w:rsidP="002B7043">
      <w:r>
        <w:t>Po spustení programu a po zvolení módu serveru musí používateľ zadať port. Po zadaní portu server čaká na inicializáciu.</w:t>
      </w:r>
    </w:p>
    <w:p w14:paraId="2705C03F" w14:textId="77777777" w:rsidR="002B7043" w:rsidRDefault="002B7043" w:rsidP="002B7043">
      <w:pPr>
        <w:ind w:firstLine="0"/>
      </w:pPr>
      <w:r w:rsidRPr="002B7043">
        <w:rPr>
          <w:noProof/>
        </w:rPr>
        <w:drawing>
          <wp:inline distT="0" distB="0" distL="0" distR="0" wp14:anchorId="125F2B59" wp14:editId="680EA150">
            <wp:extent cx="5760720" cy="443230"/>
            <wp:effectExtent l="0" t="0" r="0" b="0"/>
            <wp:docPr id="244" name="Obrázo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3230"/>
                    </a:xfrm>
                    <a:prstGeom prst="rect">
                      <a:avLst/>
                    </a:prstGeom>
                  </pic:spPr>
                </pic:pic>
              </a:graphicData>
            </a:graphic>
          </wp:inline>
        </w:drawing>
      </w:r>
    </w:p>
    <w:p w14:paraId="22ACF9A5" w14:textId="77777777" w:rsidR="002B7043" w:rsidRDefault="002B7043" w:rsidP="002B7043">
      <w:pPr>
        <w:ind w:firstLine="0"/>
      </w:pPr>
      <w:r>
        <w:tab/>
        <w:t>Po inicializácií a nadviazaní spojenia je vypísané hlásenie a server čaká na prijatie fragmentov.</w:t>
      </w:r>
    </w:p>
    <w:p w14:paraId="60F1F0BA" w14:textId="77777777" w:rsidR="002B7043" w:rsidRDefault="002B7043" w:rsidP="002B7043">
      <w:pPr>
        <w:ind w:firstLine="0"/>
      </w:pPr>
      <w:r w:rsidRPr="002B7043">
        <w:rPr>
          <w:noProof/>
        </w:rPr>
        <w:drawing>
          <wp:inline distT="0" distB="0" distL="0" distR="0" wp14:anchorId="144F6BCE" wp14:editId="45E78D56">
            <wp:extent cx="5760720" cy="610235"/>
            <wp:effectExtent l="0" t="0" r="0" b="0"/>
            <wp:docPr id="245" name="Obrázok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235"/>
                    </a:xfrm>
                    <a:prstGeom prst="rect">
                      <a:avLst/>
                    </a:prstGeom>
                  </pic:spPr>
                </pic:pic>
              </a:graphicData>
            </a:graphic>
          </wp:inline>
        </w:drawing>
      </w:r>
    </w:p>
    <w:p w14:paraId="3CACFBD8" w14:textId="77777777" w:rsidR="002B7043" w:rsidRDefault="002B7043" w:rsidP="002B7043">
      <w:pPr>
        <w:ind w:firstLine="0"/>
      </w:pPr>
      <w:r>
        <w:tab/>
        <w:t>Server môže prijať textovú správu. Ak prijme textovú správu, vypíše štatistiku prijímania dát a vypíše aj samostatnú správu. Následne čaká, či sa chce používateľ odhlásiť, alebo prijať ďalšie dáta.</w:t>
      </w:r>
      <w:r w:rsidR="00843C20">
        <w:t xml:space="preserve"> Počas tejto doby čakania na voľbu používateľa sa neposielajú odpovede na </w:t>
      </w:r>
      <w:proofErr w:type="spellStart"/>
      <w:r w:rsidR="00843C20">
        <w:t>keepalive</w:t>
      </w:r>
      <w:proofErr w:type="spellEnd"/>
      <w:r w:rsidR="00843C20">
        <w:t xml:space="preserve"> správy a preto ak používateľ dlho nepotvrdí pokračovanie, klient vyhodnotí server ako neaktívny. </w:t>
      </w:r>
    </w:p>
    <w:p w14:paraId="53465300" w14:textId="77777777" w:rsidR="002B7043" w:rsidRDefault="002B7043" w:rsidP="002B7043">
      <w:pPr>
        <w:ind w:firstLine="0"/>
      </w:pPr>
      <w:r w:rsidRPr="002B7043">
        <w:rPr>
          <w:noProof/>
        </w:rPr>
        <w:drawing>
          <wp:inline distT="0" distB="0" distL="0" distR="0" wp14:anchorId="5F25EB5D" wp14:editId="4CC347CB">
            <wp:extent cx="5760720" cy="1976755"/>
            <wp:effectExtent l="0" t="0" r="0" b="4445"/>
            <wp:docPr id="246" name="Obrázok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76755"/>
                    </a:xfrm>
                    <a:prstGeom prst="rect">
                      <a:avLst/>
                    </a:prstGeom>
                  </pic:spPr>
                </pic:pic>
              </a:graphicData>
            </a:graphic>
          </wp:inline>
        </w:drawing>
      </w:r>
    </w:p>
    <w:p w14:paraId="4BEB166B" w14:textId="77777777" w:rsidR="002B7043" w:rsidRDefault="002B7043" w:rsidP="002B7043">
      <w:pPr>
        <w:ind w:firstLine="0"/>
      </w:pPr>
      <w:r>
        <w:tab/>
        <w:t>V prípade prijatia súboru server vyzve používateľa na zadanie cesty na uloženie. Potom súbor uloží, vy</w:t>
      </w:r>
      <w:r w:rsidR="00165B61">
        <w:t>píše cestu, kam sa súbor uložil a štatistiku prijímania dát. Opäť sa server spýta používateľa, či chce pokračovať. Po zvolení možnosti odhlásiť sa, sa program vráti do menu výberu módu.</w:t>
      </w:r>
    </w:p>
    <w:p w14:paraId="14C7E489" w14:textId="77777777" w:rsidR="00165B61" w:rsidRDefault="00165B61" w:rsidP="002B7043">
      <w:pPr>
        <w:ind w:firstLine="0"/>
      </w:pPr>
      <w:r w:rsidRPr="00165B61">
        <w:rPr>
          <w:noProof/>
        </w:rPr>
        <w:lastRenderedPageBreak/>
        <w:drawing>
          <wp:inline distT="0" distB="0" distL="0" distR="0" wp14:anchorId="7AA61DFE" wp14:editId="51D9A504">
            <wp:extent cx="5760720" cy="3030855"/>
            <wp:effectExtent l="0" t="0" r="0" b="0"/>
            <wp:docPr id="247" name="Obrázok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30855"/>
                    </a:xfrm>
                    <a:prstGeom prst="rect">
                      <a:avLst/>
                    </a:prstGeom>
                  </pic:spPr>
                </pic:pic>
              </a:graphicData>
            </a:graphic>
          </wp:inline>
        </w:drawing>
      </w:r>
    </w:p>
    <w:p w14:paraId="53971131" w14:textId="77777777" w:rsidR="00165B61" w:rsidRPr="00843C20" w:rsidRDefault="00165B61" w:rsidP="002B7043">
      <w:pPr>
        <w:ind w:firstLine="0"/>
        <w:rPr>
          <w:sz w:val="2"/>
          <w:szCs w:val="2"/>
        </w:rPr>
      </w:pPr>
    </w:p>
    <w:p w14:paraId="657B7232" w14:textId="77777777" w:rsidR="00165B61" w:rsidRDefault="00165B61" w:rsidP="00165B61">
      <w:pPr>
        <w:pStyle w:val="Nadpis2"/>
      </w:pPr>
      <w:bookmarkStart w:id="18" w:name="_Toc58149265"/>
      <w:r>
        <w:t>Klient – vysielač</w:t>
      </w:r>
      <w:bookmarkEnd w:id="18"/>
    </w:p>
    <w:p w14:paraId="4BD8C97F" w14:textId="77777777" w:rsidR="00165B61" w:rsidRPr="00843C20" w:rsidRDefault="00165B61" w:rsidP="00165B61">
      <w:pPr>
        <w:rPr>
          <w:sz w:val="2"/>
          <w:szCs w:val="2"/>
        </w:rPr>
      </w:pPr>
    </w:p>
    <w:p w14:paraId="56B6E51A" w14:textId="77777777" w:rsidR="00165B61" w:rsidRPr="00165B61" w:rsidRDefault="00165B61" w:rsidP="00165B61">
      <w:r>
        <w:t xml:space="preserve">Po spustení programu v režime klient je </w:t>
      </w:r>
      <w:r w:rsidR="00843C20">
        <w:t>nutné zadať adresu servera a port, na ktorom bude prebiehať komunikácia. Následne sa nadviaže spojenie. V prípade úspechu sa vypíše menu, v prípade neúspechu sa program vráti do výberu režimu. Obrázok nižšie zobrazuje stav po úspešnom nadviazaní spojenia.</w:t>
      </w:r>
    </w:p>
    <w:p w14:paraId="417FF9BA" w14:textId="77777777" w:rsidR="00165B61" w:rsidRPr="00165B61" w:rsidRDefault="00165B61" w:rsidP="00165B61">
      <w:pPr>
        <w:ind w:firstLine="0"/>
      </w:pPr>
      <w:r w:rsidRPr="00165B61">
        <w:rPr>
          <w:noProof/>
        </w:rPr>
        <w:drawing>
          <wp:inline distT="0" distB="0" distL="0" distR="0" wp14:anchorId="259C5B27" wp14:editId="7A61B2B1">
            <wp:extent cx="5760720" cy="890270"/>
            <wp:effectExtent l="0" t="0" r="0" b="5080"/>
            <wp:docPr id="248" name="Obrázok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90270"/>
                    </a:xfrm>
                    <a:prstGeom prst="rect">
                      <a:avLst/>
                    </a:prstGeom>
                  </pic:spPr>
                </pic:pic>
              </a:graphicData>
            </a:graphic>
          </wp:inline>
        </w:drawing>
      </w:r>
    </w:p>
    <w:p w14:paraId="659C21E5" w14:textId="77777777" w:rsidR="007C482B" w:rsidRPr="007C482B" w:rsidRDefault="00843C20" w:rsidP="00843C20">
      <w:r>
        <w:t xml:space="preserve">V menu si používateľ vyberie, či zvolí </w:t>
      </w:r>
      <w:r w:rsidRPr="00843C20">
        <w:rPr>
          <w:rStyle w:val="KdChar"/>
        </w:rPr>
        <w:t>s</w:t>
      </w:r>
      <w:r>
        <w:t xml:space="preserve"> pre odoslanie súboru, </w:t>
      </w:r>
      <w:r w:rsidRPr="00843C20">
        <w:rPr>
          <w:rStyle w:val="KdChar"/>
        </w:rPr>
        <w:t>t</w:t>
      </w:r>
      <w:r>
        <w:t xml:space="preserve"> pre odoslanie textu, </w:t>
      </w:r>
      <w:r w:rsidRPr="00843C20">
        <w:rPr>
          <w:rStyle w:val="KdChar"/>
        </w:rPr>
        <w:t>on</w:t>
      </w:r>
      <w:r>
        <w:t xml:space="preserve"> pre zapnutie posielania </w:t>
      </w:r>
      <w:proofErr w:type="spellStart"/>
      <w:r>
        <w:t>keepalive</w:t>
      </w:r>
      <w:proofErr w:type="spellEnd"/>
      <w:r>
        <w:t xml:space="preserve"> správ, </w:t>
      </w:r>
      <w:proofErr w:type="spellStart"/>
      <w:r w:rsidRPr="00843C20">
        <w:rPr>
          <w:rStyle w:val="KdChar"/>
        </w:rPr>
        <w:t>off</w:t>
      </w:r>
      <w:proofErr w:type="spellEnd"/>
      <w:r>
        <w:t xml:space="preserve"> pre vypnutie posielania </w:t>
      </w:r>
      <w:proofErr w:type="spellStart"/>
      <w:r>
        <w:t>keepalive</w:t>
      </w:r>
      <w:proofErr w:type="spellEnd"/>
      <w:r>
        <w:t xml:space="preserve"> správ alebo </w:t>
      </w:r>
      <w:r w:rsidRPr="00843C20">
        <w:rPr>
          <w:rStyle w:val="KdChar"/>
        </w:rPr>
        <w:t>x</w:t>
      </w:r>
      <w:r>
        <w:t xml:space="preserve"> pre návrat do menu výberu režimu. Obrázok nižšie zobrazuje stav po poslaní textovej správy.</w:t>
      </w:r>
    </w:p>
    <w:p w14:paraId="31CD396A" w14:textId="77777777" w:rsidR="00165B61" w:rsidRDefault="00165B61" w:rsidP="00925AC1">
      <w:pPr>
        <w:ind w:firstLine="0"/>
      </w:pPr>
      <w:r w:rsidRPr="00165B61">
        <w:rPr>
          <w:noProof/>
        </w:rPr>
        <w:drawing>
          <wp:inline distT="0" distB="0" distL="0" distR="0" wp14:anchorId="1111341A" wp14:editId="5C089067">
            <wp:extent cx="5760720" cy="2382520"/>
            <wp:effectExtent l="0" t="0" r="0" b="0"/>
            <wp:docPr id="249" name="Obrázok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46"/>
                    <a:stretch/>
                  </pic:blipFill>
                  <pic:spPr bwMode="auto">
                    <a:xfrm>
                      <a:off x="0" y="0"/>
                      <a:ext cx="5760720" cy="2382520"/>
                    </a:xfrm>
                    <a:prstGeom prst="rect">
                      <a:avLst/>
                    </a:prstGeom>
                    <a:ln>
                      <a:noFill/>
                    </a:ln>
                    <a:extLst>
                      <a:ext uri="{53640926-AAD7-44D8-BBD7-CCE9431645EC}">
                        <a14:shadowObscured xmlns:a14="http://schemas.microsoft.com/office/drawing/2010/main"/>
                      </a:ext>
                    </a:extLst>
                  </pic:spPr>
                </pic:pic>
              </a:graphicData>
            </a:graphic>
          </wp:inline>
        </w:drawing>
      </w:r>
    </w:p>
    <w:p w14:paraId="29206E94" w14:textId="77777777" w:rsidR="00843C20" w:rsidRDefault="00843C20" w:rsidP="00843C20">
      <w:pPr>
        <w:ind w:firstLine="708"/>
      </w:pPr>
    </w:p>
    <w:p w14:paraId="5C3ED9CA" w14:textId="77777777" w:rsidR="00843C20" w:rsidRDefault="00843C20" w:rsidP="00843C20">
      <w:pPr>
        <w:ind w:firstLine="708"/>
      </w:pPr>
      <w:r>
        <w:lastRenderedPageBreak/>
        <w:t>Obrázok nižšie zobrazuje stav konzoly po poslaní súboru.</w:t>
      </w:r>
    </w:p>
    <w:p w14:paraId="7235F2CC" w14:textId="77777777" w:rsidR="00165B61" w:rsidRDefault="00165B61" w:rsidP="00925AC1">
      <w:pPr>
        <w:ind w:firstLine="0"/>
      </w:pPr>
      <w:r w:rsidRPr="00165B61">
        <w:rPr>
          <w:noProof/>
        </w:rPr>
        <w:drawing>
          <wp:inline distT="0" distB="0" distL="0" distR="0" wp14:anchorId="4F9899C8" wp14:editId="2C5069BF">
            <wp:extent cx="5760720" cy="3107690"/>
            <wp:effectExtent l="0" t="0" r="0" b="0"/>
            <wp:docPr id="250" name="Obrázok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7690"/>
                    </a:xfrm>
                    <a:prstGeom prst="rect">
                      <a:avLst/>
                    </a:prstGeom>
                  </pic:spPr>
                </pic:pic>
              </a:graphicData>
            </a:graphic>
          </wp:inline>
        </w:drawing>
      </w:r>
    </w:p>
    <w:p w14:paraId="1AB062D7" w14:textId="77777777" w:rsidR="00843C20" w:rsidRDefault="00843C20" w:rsidP="00925AC1">
      <w:pPr>
        <w:ind w:firstLine="0"/>
      </w:pPr>
      <w:r>
        <w:tab/>
        <w:t xml:space="preserve">Obrázok nižšie zobrazuje stav konzoly po vypnutí posielania správ </w:t>
      </w:r>
      <w:proofErr w:type="spellStart"/>
      <w:r>
        <w:t>keepalive</w:t>
      </w:r>
      <w:proofErr w:type="spellEnd"/>
      <w:r>
        <w:t>.</w:t>
      </w:r>
    </w:p>
    <w:p w14:paraId="7BCC86C7" w14:textId="77777777" w:rsidR="00843C20" w:rsidRDefault="00165B61" w:rsidP="00925AC1">
      <w:pPr>
        <w:ind w:firstLine="0"/>
      </w:pPr>
      <w:r w:rsidRPr="00165B61">
        <w:rPr>
          <w:noProof/>
        </w:rPr>
        <w:drawing>
          <wp:inline distT="0" distB="0" distL="0" distR="0" wp14:anchorId="23F580EE" wp14:editId="1C5FFB50">
            <wp:extent cx="5760720" cy="752475"/>
            <wp:effectExtent l="0" t="0" r="0" b="9525"/>
            <wp:docPr id="251" name="Obrázok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52475"/>
                    </a:xfrm>
                    <a:prstGeom prst="rect">
                      <a:avLst/>
                    </a:prstGeom>
                  </pic:spPr>
                </pic:pic>
              </a:graphicData>
            </a:graphic>
          </wp:inline>
        </w:drawing>
      </w:r>
    </w:p>
    <w:p w14:paraId="705B74BB" w14:textId="77777777" w:rsidR="00843C20" w:rsidRDefault="00843C20" w:rsidP="00925AC1">
      <w:pPr>
        <w:ind w:firstLine="0"/>
      </w:pPr>
    </w:p>
    <w:p w14:paraId="7F9A0E42" w14:textId="77777777" w:rsidR="00843C20" w:rsidRDefault="00843C20" w:rsidP="00843C20">
      <w:pPr>
        <w:pStyle w:val="Nadpis2"/>
      </w:pPr>
      <w:bookmarkStart w:id="19" w:name="_Toc58149266"/>
      <w:r>
        <w:t>Popis kódu</w:t>
      </w:r>
      <w:bookmarkEnd w:id="19"/>
    </w:p>
    <w:p w14:paraId="54220292" w14:textId="77777777" w:rsidR="00843C20" w:rsidRDefault="00843C20" w:rsidP="00843C20"/>
    <w:p w14:paraId="37C979F9" w14:textId="77777777" w:rsidR="00843C20" w:rsidRDefault="00843C20" w:rsidP="00843C20">
      <w:r>
        <w:t xml:space="preserve">Program som implementoval v programovacom jazyku </w:t>
      </w:r>
      <w:proofErr w:type="spellStart"/>
      <w:r>
        <w:t>Python</w:t>
      </w:r>
      <w:proofErr w:type="spellEnd"/>
      <w:r>
        <w:t xml:space="preserve"> s využitím balíkov </w:t>
      </w:r>
      <w:proofErr w:type="spellStart"/>
      <w:r w:rsidRPr="00843C20">
        <w:rPr>
          <w:rStyle w:val="KdChar"/>
        </w:rPr>
        <w:t>socket</w:t>
      </w:r>
      <w:proofErr w:type="spellEnd"/>
      <w:r>
        <w:t xml:space="preserve"> pre komunikáciu nad protokolom UDP, </w:t>
      </w:r>
      <w:proofErr w:type="spellStart"/>
      <w:r w:rsidRPr="00843C20">
        <w:rPr>
          <w:rStyle w:val="KdChar"/>
        </w:rPr>
        <w:t>crcmod</w:t>
      </w:r>
      <w:proofErr w:type="spellEnd"/>
      <w:r>
        <w:t xml:space="preserve"> na výpočet CRC, </w:t>
      </w:r>
      <w:r w:rsidRPr="00843C20">
        <w:rPr>
          <w:rStyle w:val="KdChar"/>
        </w:rPr>
        <w:t>os</w:t>
      </w:r>
      <w:r>
        <w:t xml:space="preserve"> na prácu s cestami k súborom, </w:t>
      </w:r>
      <w:proofErr w:type="spellStart"/>
      <w:r w:rsidRPr="00843C20">
        <w:rPr>
          <w:rStyle w:val="KdChar"/>
        </w:rPr>
        <w:t>threading</w:t>
      </w:r>
      <w:proofErr w:type="spellEnd"/>
      <w:r>
        <w:t xml:space="preserve"> a </w:t>
      </w:r>
      <w:proofErr w:type="spellStart"/>
      <w:r w:rsidRPr="00843C20">
        <w:rPr>
          <w:rStyle w:val="KdChar"/>
        </w:rPr>
        <w:t>time</w:t>
      </w:r>
      <w:proofErr w:type="spellEnd"/>
      <w:r>
        <w:t xml:space="preserve"> na prácu s niťami a časovaním.</w:t>
      </w:r>
      <w:r w:rsidR="000D6088">
        <w:t xml:space="preserve"> Balík </w:t>
      </w:r>
      <w:proofErr w:type="spellStart"/>
      <w:r w:rsidR="000D6088" w:rsidRPr="000D6088">
        <w:rPr>
          <w:rStyle w:val="KdChar"/>
        </w:rPr>
        <w:t>struct</w:t>
      </w:r>
      <w:proofErr w:type="spellEnd"/>
      <w:r w:rsidR="000D6088">
        <w:t xml:space="preserve"> som nakoniec nepoužil.</w:t>
      </w:r>
    </w:p>
    <w:p w14:paraId="4759249E" w14:textId="77777777" w:rsidR="00DD24E9" w:rsidRDefault="00DD24E9" w:rsidP="00843C20">
      <w:r>
        <w:t xml:space="preserve">Vo funkcií </w:t>
      </w:r>
      <w:proofErr w:type="spellStart"/>
      <w:r w:rsidRPr="00DD24E9">
        <w:rPr>
          <w:rStyle w:val="KdChar"/>
        </w:rPr>
        <w:t>main</w:t>
      </w:r>
      <w:proofErr w:type="spellEnd"/>
      <w:r>
        <w:t xml:space="preserve"> je základná voľba režimu programu. Vo funkcií </w:t>
      </w:r>
      <w:proofErr w:type="spellStart"/>
      <w:r w:rsidRPr="00DD24E9">
        <w:rPr>
          <w:rStyle w:val="KdChar"/>
        </w:rPr>
        <w:t>server_riadic</w:t>
      </w:r>
      <w:proofErr w:type="spellEnd"/>
      <w:r>
        <w:t xml:space="preserve"> sa nastavujú možnosti servera, nadväzuje spojenie a volá sa funkcia prijímania dát. Vo funkcií </w:t>
      </w:r>
      <w:proofErr w:type="spellStart"/>
      <w:r w:rsidRPr="00DD24E9">
        <w:rPr>
          <w:rStyle w:val="KdChar"/>
        </w:rPr>
        <w:t>klient_riadic</w:t>
      </w:r>
      <w:proofErr w:type="spellEnd"/>
      <w:r>
        <w:t xml:space="preserve"> sa nastavujú možnosti klienta, nadväzuje spojenie so serverom a vypisuje menu, na základe ktorého sú volané funkcie pre sprostredkovanie funkcionality klienta.</w:t>
      </w:r>
    </w:p>
    <w:p w14:paraId="41DE8F19" w14:textId="77777777" w:rsidR="00DD24E9" w:rsidRDefault="00DD24E9" w:rsidP="00843C20">
      <w:r>
        <w:t>Komentáre k samostatným funkciám do tejto dokumentácie neuvádzam, sú v kóde v </w:t>
      </w:r>
      <w:proofErr w:type="spellStart"/>
      <w:r>
        <w:t>doc</w:t>
      </w:r>
      <w:proofErr w:type="spellEnd"/>
      <w:r>
        <w:t xml:space="preserve"> komentároch pri každej funkcií.</w:t>
      </w:r>
    </w:p>
    <w:p w14:paraId="122499C9" w14:textId="77777777" w:rsidR="00DD24E9" w:rsidRDefault="00DD24E9" w:rsidP="00843C20"/>
    <w:p w14:paraId="212C767C" w14:textId="77777777" w:rsidR="00DD24E9" w:rsidRDefault="00DD24E9" w:rsidP="00DD24E9">
      <w:pPr>
        <w:pStyle w:val="Nadpis2"/>
      </w:pPr>
      <w:bookmarkStart w:id="20" w:name="_Toc58149267"/>
      <w:r>
        <w:t>Záver</w:t>
      </w:r>
      <w:bookmarkEnd w:id="20"/>
    </w:p>
    <w:p w14:paraId="41CA2AF2" w14:textId="77777777" w:rsidR="00A322BB" w:rsidRDefault="00A322BB" w:rsidP="00A322BB"/>
    <w:p w14:paraId="03DE4CBA" w14:textId="77777777" w:rsidR="00A322BB" w:rsidRDefault="00A322BB" w:rsidP="00A322BB">
      <w:r>
        <w:t xml:space="preserve">V programovacom prostredí </w:t>
      </w:r>
      <w:proofErr w:type="spellStart"/>
      <w:r>
        <w:t>Python</w:t>
      </w:r>
      <w:proofErr w:type="spellEnd"/>
      <w:r>
        <w:t xml:space="preserve"> som implementoval UDP komunikátor schopný fungovať ako klient alebo server podľa voľby používateľa. Vytvoril som vlastný protokol na </w:t>
      </w:r>
      <w:r>
        <w:lastRenderedPageBreak/>
        <w:t>komunikáciu, teda prenos dát a posielanie signalizačných správ.</w:t>
      </w:r>
      <w:r w:rsidR="00EC2CAB">
        <w:t xml:space="preserve"> Program dokáže simulovať chybu prenosu a opätovne odoslať chybný fragment použitím </w:t>
      </w:r>
      <w:r w:rsidR="00EC2CAB" w:rsidRPr="00EC2CAB">
        <w:t>Stop-and-</w:t>
      </w:r>
      <w:proofErr w:type="spellStart"/>
      <w:r w:rsidR="00EC2CAB" w:rsidRPr="00EC2CAB">
        <w:t>wait</w:t>
      </w:r>
      <w:proofErr w:type="spellEnd"/>
      <w:r w:rsidR="00EC2CAB" w:rsidRPr="00EC2CAB">
        <w:t xml:space="preserve"> ARQ</w:t>
      </w:r>
      <w:r w:rsidR="00EC2CAB">
        <w:t xml:space="preserve">. Po prenesení textu alebo dát klient odosiela </w:t>
      </w:r>
      <w:proofErr w:type="spellStart"/>
      <w:r w:rsidR="00EC2CAB">
        <w:t>keepalive</w:t>
      </w:r>
      <w:proofErr w:type="spellEnd"/>
      <w:r w:rsidR="00EC2CAB">
        <w:t xml:space="preserve"> správy serveru pre udržanie spojenia v pevných časových intervaloch. </w:t>
      </w:r>
    </w:p>
    <w:p w14:paraId="023221A3" w14:textId="77777777" w:rsidR="00EC2CAB" w:rsidRPr="00A322BB" w:rsidRDefault="00EC2CAB" w:rsidP="00A322BB">
      <w:r>
        <w:t xml:space="preserve">Program je schopný pracovať na </w:t>
      </w:r>
      <w:proofErr w:type="spellStart"/>
      <w:r>
        <w:t>localhoste</w:t>
      </w:r>
      <w:proofErr w:type="spellEnd"/>
      <w:r>
        <w:t xml:space="preserve"> aj na rôznych zariadeniach v tej istej podsieti s tým, že server počúva na zadanom porte a klient funguje na vlastnom, náhodne zvolenom porte.</w:t>
      </w:r>
      <w:bookmarkStart w:id="21" w:name="_GoBack"/>
      <w:bookmarkEnd w:id="21"/>
    </w:p>
    <w:p w14:paraId="5841282E" w14:textId="77777777" w:rsidR="00DD24E9" w:rsidRDefault="00DD24E9" w:rsidP="00DD24E9"/>
    <w:p w14:paraId="56AF4EDE" w14:textId="77777777" w:rsidR="00DD24E9" w:rsidRPr="00DD24E9" w:rsidRDefault="00DD24E9" w:rsidP="00DD24E9"/>
    <w:p w14:paraId="1E71898B" w14:textId="77777777" w:rsidR="00DD24E9" w:rsidRDefault="00DD24E9" w:rsidP="00DD24E9"/>
    <w:p w14:paraId="04B66CBF" w14:textId="77777777" w:rsidR="00DD24E9" w:rsidRPr="00DD24E9" w:rsidRDefault="00DD24E9" w:rsidP="00DD24E9"/>
    <w:p w14:paraId="6576874B" w14:textId="77777777" w:rsidR="00843C20" w:rsidRDefault="00843C20" w:rsidP="00925AC1">
      <w:pPr>
        <w:ind w:firstLine="0"/>
      </w:pPr>
    </w:p>
    <w:p w14:paraId="0F313306" w14:textId="77777777" w:rsidR="002D4CE4" w:rsidRPr="002D4CE4" w:rsidRDefault="00140386" w:rsidP="00925AC1">
      <w:pPr>
        <w:ind w:firstLine="0"/>
      </w:pPr>
      <w:r>
        <w:rPr>
          <w:noProof/>
        </w:rPr>
        <mc:AlternateContent>
          <mc:Choice Requires="wps">
            <w:drawing>
              <wp:anchor distT="0" distB="0" distL="114300" distR="114300" simplePos="0" relativeHeight="251717632" behindDoc="0" locked="0" layoutInCell="1" allowOverlap="1" wp14:anchorId="1B6B0C26" wp14:editId="74BDBDD5">
                <wp:simplePos x="0" y="0"/>
                <wp:positionH relativeFrom="column">
                  <wp:posOffset>4271645</wp:posOffset>
                </wp:positionH>
                <wp:positionV relativeFrom="paragraph">
                  <wp:posOffset>222885</wp:posOffset>
                </wp:positionV>
                <wp:extent cx="914400" cy="304800"/>
                <wp:effectExtent l="0" t="0" r="0" b="0"/>
                <wp:wrapNone/>
                <wp:docPr id="100" name="Textové pole 100"/>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68B282FF" w14:textId="77777777" w:rsidR="00A322BB" w:rsidRDefault="00A322BB" w:rsidP="00140386">
                            <w:pPr>
                              <w:ind w:firstLine="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B0C26" id="Textové pole 100" o:spid="_x0000_s1118" type="#_x0000_t202" style="position:absolute;left:0;text-align:left;margin-left:336.35pt;margin-top:17.55pt;width:1in;height:24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" filled="f" stroked="f" strokeweight=".5pt">
                <v:textbox>
                  <w:txbxContent>
                    <w:p w14:paraId="68B282FF" w14:textId="77777777" w:rsidR="00A322BB" w:rsidRDefault="00A322BB" w:rsidP="00140386">
                      <w:pPr>
                        <w:ind w:firstLine="0"/>
                      </w:pPr>
                    </w:p>
                  </w:txbxContent>
                </v:textbox>
              </v:shape>
            </w:pict>
          </mc:Fallback>
        </mc:AlternateContent>
      </w:r>
    </w:p>
    <w:sectPr w:rsidR="002D4CE4" w:rsidRPr="002D4CE4" w:rsidSect="006214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D2A1" w14:textId="77777777" w:rsidR="00CB704C" w:rsidRDefault="00CB704C" w:rsidP="00E2401A">
      <w:pPr>
        <w:spacing w:after="0" w:line="240" w:lineRule="auto"/>
      </w:pPr>
      <w:r>
        <w:separator/>
      </w:r>
    </w:p>
  </w:endnote>
  <w:endnote w:type="continuationSeparator" w:id="0">
    <w:p w14:paraId="066D5323" w14:textId="77777777" w:rsidR="00CB704C" w:rsidRDefault="00CB704C"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EndPr/>
    <w:sdtContent>
      <w:p w14:paraId="3F197B79" w14:textId="77777777" w:rsidR="00A322BB" w:rsidRDefault="00A322BB">
        <w:pPr>
          <w:pStyle w:val="Pta"/>
          <w:jc w:val="center"/>
        </w:pPr>
        <w:r>
          <w:fldChar w:fldCharType="begin"/>
        </w:r>
        <w:r>
          <w:instrText>PAGE   \* MERGEFORMAT</w:instrText>
        </w:r>
        <w:r>
          <w:fldChar w:fldCharType="separate"/>
        </w:r>
        <w:r>
          <w:t>2</w:t>
        </w:r>
        <w:r>
          <w:fldChar w:fldCharType="end"/>
        </w:r>
      </w:p>
    </w:sdtContent>
  </w:sdt>
  <w:p w14:paraId="4FA2B30A" w14:textId="77777777" w:rsidR="00A322BB" w:rsidRPr="007F3FFF" w:rsidRDefault="00A322BB"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A3718" w14:textId="77777777" w:rsidR="00CB704C" w:rsidRDefault="00CB704C" w:rsidP="00E2401A">
      <w:pPr>
        <w:spacing w:after="0" w:line="240" w:lineRule="auto"/>
      </w:pPr>
      <w:r>
        <w:separator/>
      </w:r>
    </w:p>
  </w:footnote>
  <w:footnote w:type="continuationSeparator" w:id="0">
    <w:p w14:paraId="12D53925" w14:textId="77777777" w:rsidR="00CB704C" w:rsidRDefault="00CB704C"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DE12EB12"/>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63C5566"/>
    <w:multiLevelType w:val="multilevel"/>
    <w:tmpl w:val="0E960E64"/>
    <w:lvl w:ilvl="0">
      <w:start w:val="1"/>
      <w:numFmt w:val="decimal"/>
      <w:pStyle w:val="Nadpis1"/>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B0F04"/>
    <w:multiLevelType w:val="hybridMultilevel"/>
    <w:tmpl w:val="D77686CC"/>
    <w:lvl w:ilvl="0" w:tplc="D714AC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CF0064C"/>
    <w:multiLevelType w:val="hybridMultilevel"/>
    <w:tmpl w:val="8F925D9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2E"/>
    <w:rsid w:val="00012421"/>
    <w:rsid w:val="000216BD"/>
    <w:rsid w:val="00087942"/>
    <w:rsid w:val="000D6088"/>
    <w:rsid w:val="00112B4B"/>
    <w:rsid w:val="00140386"/>
    <w:rsid w:val="00165B61"/>
    <w:rsid w:val="0023556C"/>
    <w:rsid w:val="00274D37"/>
    <w:rsid w:val="002879B1"/>
    <w:rsid w:val="002B460B"/>
    <w:rsid w:val="002B7043"/>
    <w:rsid w:val="002D1D80"/>
    <w:rsid w:val="002D4CE4"/>
    <w:rsid w:val="002E7A27"/>
    <w:rsid w:val="003A0E32"/>
    <w:rsid w:val="00440B39"/>
    <w:rsid w:val="004B41DF"/>
    <w:rsid w:val="00502B92"/>
    <w:rsid w:val="005072DA"/>
    <w:rsid w:val="005147B3"/>
    <w:rsid w:val="0053692E"/>
    <w:rsid w:val="005564E6"/>
    <w:rsid w:val="005B0A76"/>
    <w:rsid w:val="005D4A20"/>
    <w:rsid w:val="005F64E3"/>
    <w:rsid w:val="006058DF"/>
    <w:rsid w:val="006214AF"/>
    <w:rsid w:val="00661D13"/>
    <w:rsid w:val="006C1F07"/>
    <w:rsid w:val="007228B5"/>
    <w:rsid w:val="00766A0F"/>
    <w:rsid w:val="00783504"/>
    <w:rsid w:val="0078480E"/>
    <w:rsid w:val="007C482B"/>
    <w:rsid w:val="007C571E"/>
    <w:rsid w:val="007E5538"/>
    <w:rsid w:val="007F2E7D"/>
    <w:rsid w:val="007F3FFF"/>
    <w:rsid w:val="0081006B"/>
    <w:rsid w:val="00826643"/>
    <w:rsid w:val="00843C20"/>
    <w:rsid w:val="00856580"/>
    <w:rsid w:val="00923938"/>
    <w:rsid w:val="00925AC1"/>
    <w:rsid w:val="009400EE"/>
    <w:rsid w:val="009E1F57"/>
    <w:rsid w:val="00A1188A"/>
    <w:rsid w:val="00A16254"/>
    <w:rsid w:val="00A322BB"/>
    <w:rsid w:val="00AC7E44"/>
    <w:rsid w:val="00B243EA"/>
    <w:rsid w:val="00B50E49"/>
    <w:rsid w:val="00BA1198"/>
    <w:rsid w:val="00BC2C27"/>
    <w:rsid w:val="00BD7B18"/>
    <w:rsid w:val="00C10982"/>
    <w:rsid w:val="00C274EE"/>
    <w:rsid w:val="00C33C0B"/>
    <w:rsid w:val="00C43250"/>
    <w:rsid w:val="00C96D54"/>
    <w:rsid w:val="00CA32AF"/>
    <w:rsid w:val="00CA72EE"/>
    <w:rsid w:val="00CB704C"/>
    <w:rsid w:val="00CF727D"/>
    <w:rsid w:val="00D069EA"/>
    <w:rsid w:val="00DD24E9"/>
    <w:rsid w:val="00DD5210"/>
    <w:rsid w:val="00DE5FE3"/>
    <w:rsid w:val="00DF4581"/>
    <w:rsid w:val="00E20EE9"/>
    <w:rsid w:val="00E23AB3"/>
    <w:rsid w:val="00E2401A"/>
    <w:rsid w:val="00EB05ED"/>
    <w:rsid w:val="00EC2CAB"/>
    <w:rsid w:val="00EC330D"/>
    <w:rsid w:val="00EC45BD"/>
    <w:rsid w:val="00EC6D9C"/>
    <w:rsid w:val="00ED39E4"/>
    <w:rsid w:val="00F611F6"/>
    <w:rsid w:val="00F62C91"/>
    <w:rsid w:val="00FE59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CDB"/>
  <w15:chartTrackingRefBased/>
  <w15:docId w15:val="{D6B7FDDF-9FFD-4D7F-BD59-3B03A9F2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25AC1"/>
    <w:pPr>
      <w:ind w:firstLine="709"/>
      <w:jc w:val="both"/>
    </w:pPr>
    <w:rPr>
      <w:sz w:val="24"/>
    </w:rPr>
  </w:style>
  <w:style w:type="paragraph" w:styleId="Nadpis1">
    <w:name w:val="heading 1"/>
    <w:basedOn w:val="Normlny"/>
    <w:next w:val="Normlny"/>
    <w:link w:val="Nadpis1Char"/>
    <w:autoRedefine/>
    <w:uiPriority w:val="9"/>
    <w:qFormat/>
    <w:rsid w:val="006214AF"/>
    <w:pPr>
      <w:keepNext/>
      <w:keepLines/>
      <w:numPr>
        <w:numId w:val="2"/>
      </w:numPr>
      <w:spacing w:before="240" w:after="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D069EA"/>
    <w:pPr>
      <w:keepNext/>
      <w:keepLines/>
      <w:numPr>
        <w:ilvl w:val="1"/>
        <w:numId w:val="2"/>
      </w:numPr>
      <w:spacing w:before="40" w:after="0"/>
      <w:jc w:val="left"/>
      <w:outlineLvl w:val="1"/>
    </w:pPr>
    <w:rPr>
      <w:rFonts w:eastAsiaTheme="majorEastAsia" w:cstheme="majorBidi"/>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6214AF"/>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D069EA"/>
    <w:rPr>
      <w:rFonts w:ascii="Times New Roman" w:eastAsiaTheme="majorEastAsia" w:hAnsi="Times New Roman"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Hlavikaobsahu">
    <w:name w:val="TOC Heading"/>
    <w:basedOn w:val="Nadpis1"/>
    <w:next w:val="Normlny"/>
    <w:uiPriority w:val="39"/>
    <w:unhideWhenUsed/>
    <w:qFormat/>
    <w:rsid w:val="0081006B"/>
    <w:pPr>
      <w:numPr>
        <w:numId w:val="0"/>
      </w:numPr>
      <w:outlineLvl w:val="9"/>
    </w:pPr>
    <w:rPr>
      <w:rFonts w:asciiTheme="majorHAnsi" w:hAnsiTheme="majorHAnsi"/>
      <w:color w:val="2F5496" w:themeColor="accent1" w:themeShade="BF"/>
      <w:sz w:val="32"/>
      <w:lang w:eastAsia="sk-SK"/>
    </w:rPr>
  </w:style>
  <w:style w:type="paragraph" w:styleId="Obsah2">
    <w:name w:val="toc 2"/>
    <w:basedOn w:val="Normlny"/>
    <w:next w:val="Normlny"/>
    <w:autoRedefine/>
    <w:uiPriority w:val="39"/>
    <w:unhideWhenUsed/>
    <w:rsid w:val="0081006B"/>
    <w:pPr>
      <w:spacing w:after="100"/>
      <w:ind w:left="220" w:firstLine="0"/>
      <w:jc w:val="left"/>
    </w:pPr>
    <w:rPr>
      <w:rFonts w:asciiTheme="minorHAnsi" w:eastAsiaTheme="minorEastAsia" w:hAnsiTheme="minorHAnsi"/>
      <w:sz w:val="22"/>
      <w:lang w:eastAsia="sk-SK"/>
    </w:rPr>
  </w:style>
  <w:style w:type="paragraph" w:styleId="Obsah1">
    <w:name w:val="toc 1"/>
    <w:basedOn w:val="Normlny"/>
    <w:next w:val="Normlny"/>
    <w:autoRedefine/>
    <w:uiPriority w:val="39"/>
    <w:unhideWhenUsed/>
    <w:rsid w:val="0081006B"/>
    <w:pPr>
      <w:spacing w:after="100"/>
      <w:ind w:firstLine="0"/>
      <w:jc w:val="left"/>
    </w:pPr>
    <w:rPr>
      <w:rFonts w:asciiTheme="minorHAnsi" w:eastAsiaTheme="minorEastAsia" w:hAnsiTheme="minorHAnsi"/>
      <w:sz w:val="22"/>
      <w:lang w:eastAsia="sk-SK"/>
    </w:rPr>
  </w:style>
  <w:style w:type="paragraph" w:styleId="Obsah3">
    <w:name w:val="toc 3"/>
    <w:basedOn w:val="Normlny"/>
    <w:next w:val="Normlny"/>
    <w:autoRedefine/>
    <w:uiPriority w:val="39"/>
    <w:unhideWhenUsed/>
    <w:rsid w:val="0081006B"/>
    <w:pPr>
      <w:spacing w:after="100"/>
      <w:ind w:left="440" w:firstLine="0"/>
      <w:jc w:val="left"/>
    </w:pPr>
    <w:rPr>
      <w:rFonts w:asciiTheme="minorHAnsi" w:eastAsiaTheme="minorEastAsia" w:hAnsiTheme="minorHAnsi"/>
      <w:sz w:val="22"/>
      <w:lang w:eastAsia="sk-SK"/>
    </w:rPr>
  </w:style>
  <w:style w:type="table" w:styleId="Mriekatabuky">
    <w:name w:val="Table Grid"/>
    <w:basedOn w:val="Normlnatabuka"/>
    <w:uiPriority w:val="39"/>
    <w:rsid w:val="00F6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B24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384">
      <w:bodyDiv w:val="1"/>
      <w:marLeft w:val="0"/>
      <w:marRight w:val="0"/>
      <w:marTop w:val="0"/>
      <w:marBottom w:val="0"/>
      <w:divBdr>
        <w:top w:val="none" w:sz="0" w:space="0" w:color="auto"/>
        <w:left w:val="none" w:sz="0" w:space="0" w:color="auto"/>
        <w:bottom w:val="none" w:sz="0" w:space="0" w:color="auto"/>
        <w:right w:val="none" w:sz="0" w:space="0" w:color="auto"/>
      </w:divBdr>
    </w:div>
    <w:div w:id="38481484">
      <w:bodyDiv w:val="1"/>
      <w:marLeft w:val="0"/>
      <w:marRight w:val="0"/>
      <w:marTop w:val="0"/>
      <w:marBottom w:val="0"/>
      <w:divBdr>
        <w:top w:val="none" w:sz="0" w:space="0" w:color="auto"/>
        <w:left w:val="none" w:sz="0" w:space="0" w:color="auto"/>
        <w:bottom w:val="none" w:sz="0" w:space="0" w:color="auto"/>
        <w:right w:val="none" w:sz="0" w:space="0" w:color="auto"/>
      </w:divBdr>
    </w:div>
    <w:div w:id="140854231">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 w:id="340163215">
      <w:bodyDiv w:val="1"/>
      <w:marLeft w:val="0"/>
      <w:marRight w:val="0"/>
      <w:marTop w:val="0"/>
      <w:marBottom w:val="0"/>
      <w:divBdr>
        <w:top w:val="none" w:sz="0" w:space="0" w:color="auto"/>
        <w:left w:val="none" w:sz="0" w:space="0" w:color="auto"/>
        <w:bottom w:val="none" w:sz="0" w:space="0" w:color="auto"/>
        <w:right w:val="none" w:sz="0" w:space="0" w:color="auto"/>
      </w:divBdr>
    </w:div>
    <w:div w:id="412167226">
      <w:bodyDiv w:val="1"/>
      <w:marLeft w:val="0"/>
      <w:marRight w:val="0"/>
      <w:marTop w:val="0"/>
      <w:marBottom w:val="0"/>
      <w:divBdr>
        <w:top w:val="none" w:sz="0" w:space="0" w:color="auto"/>
        <w:left w:val="none" w:sz="0" w:space="0" w:color="auto"/>
        <w:bottom w:val="none" w:sz="0" w:space="0" w:color="auto"/>
        <w:right w:val="none" w:sz="0" w:space="0" w:color="auto"/>
      </w:divBdr>
    </w:div>
    <w:div w:id="541868779">
      <w:bodyDiv w:val="1"/>
      <w:marLeft w:val="0"/>
      <w:marRight w:val="0"/>
      <w:marTop w:val="0"/>
      <w:marBottom w:val="0"/>
      <w:divBdr>
        <w:top w:val="none" w:sz="0" w:space="0" w:color="auto"/>
        <w:left w:val="none" w:sz="0" w:space="0" w:color="auto"/>
        <w:bottom w:val="none" w:sz="0" w:space="0" w:color="auto"/>
        <w:right w:val="none" w:sz="0" w:space="0" w:color="auto"/>
      </w:divBdr>
    </w:div>
    <w:div w:id="1379696340">
      <w:bodyDiv w:val="1"/>
      <w:marLeft w:val="0"/>
      <w:marRight w:val="0"/>
      <w:marTop w:val="0"/>
      <w:marBottom w:val="0"/>
      <w:divBdr>
        <w:top w:val="none" w:sz="0" w:space="0" w:color="auto"/>
        <w:left w:val="none" w:sz="0" w:space="0" w:color="auto"/>
        <w:bottom w:val="none" w:sz="0" w:space="0" w:color="auto"/>
        <w:right w:val="none" w:sz="0" w:space="0" w:color="auto"/>
      </w:divBdr>
    </w:div>
    <w:div w:id="1596329878">
      <w:bodyDiv w:val="1"/>
      <w:marLeft w:val="0"/>
      <w:marRight w:val="0"/>
      <w:marTop w:val="0"/>
      <w:marBottom w:val="0"/>
      <w:divBdr>
        <w:top w:val="none" w:sz="0" w:space="0" w:color="auto"/>
        <w:left w:val="none" w:sz="0" w:space="0" w:color="auto"/>
        <w:bottom w:val="none" w:sz="0" w:space="0" w:color="auto"/>
        <w:right w:val="none" w:sz="0" w:space="0" w:color="auto"/>
      </w:divBdr>
    </w:div>
    <w:div w:id="171510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0262A-8AE8-4227-8C72-F704619C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704</TotalTime>
  <Pages>1</Pages>
  <Words>3310</Words>
  <Characters>18867</Characters>
  <Application>Microsoft Office Word</Application>
  <DocSecurity>0</DocSecurity>
  <Lines>157</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25</cp:revision>
  <cp:lastPrinted>2020-12-06T11:22:00Z</cp:lastPrinted>
  <dcterms:created xsi:type="dcterms:W3CDTF">2020-11-21T09:55:00Z</dcterms:created>
  <dcterms:modified xsi:type="dcterms:W3CDTF">2020-12-06T11:22:00Z</dcterms:modified>
</cp:coreProperties>
</file>